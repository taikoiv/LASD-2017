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8F" w:rsidRDefault="00370212">
      <w:pPr>
        <w:pStyle w:val="Titolo"/>
        <w:rPr>
          <w:rFonts w:ascii="Calibri Light" w:hAnsi="Calibri Light"/>
          <w:noProof/>
          <w:color w:val="000000"/>
          <w:lang w:val="it-IT"/>
        </w:rPr>
      </w:pPr>
      <w:r>
        <w:rPr>
          <w:rFonts w:ascii="Calibri Light" w:hAnsi="Calibri Light"/>
          <w:noProof/>
          <w:color w:val="000000"/>
          <w:lang w:val="it-IT"/>
        </w:rPr>
        <w:t>“</w:t>
      </w:r>
      <w:r w:rsidRPr="00AD5B18">
        <w:rPr>
          <w:rFonts w:ascii="Calibri Light" w:hAnsi="Calibri Light"/>
          <w:i/>
          <w:noProof/>
          <w:color w:val="000000"/>
          <w:lang w:val="it-IT"/>
        </w:rPr>
        <w:t>Lose Weight</w:t>
      </w:r>
      <w:r>
        <w:rPr>
          <w:rFonts w:ascii="Calibri Light" w:hAnsi="Calibri Light"/>
          <w:noProof/>
          <w:color w:val="000000"/>
          <w:lang w:val="it-IT"/>
        </w:rPr>
        <w:t>” project</w:t>
      </w:r>
    </w:p>
    <w:p w:rsidR="00864105" w:rsidRDefault="00864105" w:rsidP="00864105">
      <w:pPr>
        <w:rPr>
          <w:lang w:val="it-IT"/>
        </w:rPr>
      </w:pPr>
    </w:p>
    <w:p w:rsidR="00864105" w:rsidRDefault="00864105" w:rsidP="00864105">
      <w:pPr>
        <w:rPr>
          <w:lang w:val="it-IT"/>
        </w:rPr>
      </w:pPr>
      <w:r>
        <w:rPr>
          <w:lang w:val="it-IT"/>
        </w:rPr>
        <w:t xml:space="preserve">Libreria per </w:t>
      </w:r>
      <w:r w:rsidR="005E000F">
        <w:rPr>
          <w:lang w:val="it-IT"/>
        </w:rPr>
        <w:t>il progett</w:t>
      </w:r>
      <w:r w:rsidR="00370212">
        <w:rPr>
          <w:lang w:val="it-IT"/>
        </w:rPr>
        <w:t>o sui grafi</w:t>
      </w:r>
      <w:r>
        <w:rPr>
          <w:lang w:val="it-IT"/>
        </w:rPr>
        <w:t xml:space="preserve"> sviluppata dal gruppo 11 composto da Francesco Borrelli, Alessandro Grieco e Camilla Zampella durante il corso di Laboratorio di Algoritmi e Strutture Dati </w:t>
      </w:r>
      <w:proofErr w:type="gramStart"/>
      <w:r>
        <w:rPr>
          <w:lang w:val="it-IT"/>
        </w:rPr>
        <w:t xml:space="preserve">dell’ </w:t>
      </w:r>
      <w:proofErr w:type="spellStart"/>
      <w:r>
        <w:rPr>
          <w:lang w:val="it-IT"/>
        </w:rPr>
        <w:t>a.a</w:t>
      </w:r>
      <w:proofErr w:type="spellEnd"/>
      <w:r>
        <w:rPr>
          <w:lang w:val="it-IT"/>
        </w:rPr>
        <w:t>.</w:t>
      </w:r>
      <w:proofErr w:type="gramEnd"/>
      <w:r>
        <w:rPr>
          <w:lang w:val="it-IT"/>
        </w:rPr>
        <w:t xml:space="preserve"> 2017/2018</w:t>
      </w:r>
      <w:r w:rsidR="005E000F">
        <w:rPr>
          <w:lang w:val="it-IT"/>
        </w:rPr>
        <w:t>.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it-IT"/>
        </w:rPr>
        <w:id w:val="-10807556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4105" w:rsidRDefault="00864105">
          <w:pPr>
            <w:pStyle w:val="Titolosommario"/>
          </w:pPr>
          <w:r>
            <w:rPr>
              <w:lang w:val="it-IT"/>
            </w:rPr>
            <w:t>Sommario</w:t>
          </w:r>
        </w:p>
        <w:p w:rsidR="00E90B78" w:rsidRDefault="0086410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30861" w:history="1">
            <w:r w:rsidR="00E90B78" w:rsidRPr="00BD3C55">
              <w:rPr>
                <w:rStyle w:val="Collegamentoipertestuale"/>
                <w:noProof/>
                <w:lang w:val="it-IT"/>
              </w:rPr>
              <w:t>2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Strutture dati utilizzate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_Toc485030861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1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2" w:history="1">
            <w:r w:rsidR="00E90B78" w:rsidRPr="00BD3C55">
              <w:rPr>
                <w:rStyle w:val="Collegamentoipertestuale"/>
                <w:noProof/>
                <w:lang w:val="it-IT"/>
              </w:rPr>
              <w:t>2.1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Per la creazione del grafo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_Toc485030862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1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3" w:history="1">
            <w:r w:rsidR="00E90B78" w:rsidRPr="00BD3C55">
              <w:rPr>
                <w:rStyle w:val="Collegamentoipertestuale"/>
                <w:noProof/>
                <w:lang w:val="it-IT"/>
              </w:rPr>
              <w:t>2.2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Per la visita del grafo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_Toc485030863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2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4" w:history="1">
            <w:r w:rsidR="00E90B78" w:rsidRPr="00BD3C55">
              <w:rPr>
                <w:rStyle w:val="Collegamentoipertestuale"/>
                <w:noProof/>
                <w:lang w:val="it-IT"/>
              </w:rPr>
              <w:t>2.3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Strutture di supporto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_Toc485030864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2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5" w:history="1">
            <w:r w:rsidR="00E90B78" w:rsidRPr="00BD3C55">
              <w:rPr>
                <w:rStyle w:val="Collegamentoipertestuale"/>
                <w:noProof/>
                <w:lang w:val="it-IT"/>
              </w:rPr>
              <w:t>2.4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Variabile d’errore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_Toc485030865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3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6" w:history="1">
            <w:r w:rsidR="00E90B78" w:rsidRPr="00BD3C55">
              <w:rPr>
                <w:rStyle w:val="Collegamentoipertestuale"/>
                <w:noProof/>
                <w:lang w:val="it-IT"/>
              </w:rPr>
              <w:t>3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rFonts w:ascii="Calibri Light" w:hAnsi="Calibri Light"/>
                <w:noProof/>
                <w:lang w:val="it-IT"/>
              </w:rPr>
              <w:t>Ricerca del percorso minimo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_Toc485030866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3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7" w:history="1">
            <w:r w:rsidR="00E90B78" w:rsidRPr="00BD3C55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3.1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Percorso minimo in un grafo privo di nodi alla stessa altezza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_Toc485030867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4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8" w:history="1">
            <w:r w:rsidR="00E90B78" w:rsidRPr="00BD3C55">
              <w:rPr>
                <w:rStyle w:val="Collegamentoipertestuale"/>
                <w:noProof/>
                <w:lang w:val="it-IT"/>
              </w:rPr>
              <w:t>3.2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Dettagli implementativi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_Toc485030868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4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69" w:history="1">
            <w:r w:rsidR="00E90B78" w:rsidRPr="00BD3C55">
              <w:rPr>
                <w:rStyle w:val="Collegamentoipertestuale"/>
                <w:noProof/>
                <w:lang w:val="it-IT"/>
              </w:rPr>
              <w:t>3.2.1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Funzione uphillVisit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_Toc485030869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4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0" w:history="1">
            <w:r w:rsidR="00E90B78" w:rsidRPr="00BD3C55">
              <w:rPr>
                <w:rStyle w:val="Collegamentoipertestuale"/>
                <w:noProof/>
                <w:lang w:val="it-IT"/>
              </w:rPr>
              <w:t>3.2.2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Funzione DFSVisitUphillList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_Toc485030870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4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1" w:history="1">
            <w:r w:rsidR="00E90B78" w:rsidRPr="00BD3C55">
              <w:rPr>
                <w:rStyle w:val="Collegamentoipertestuale"/>
                <w:noProof/>
                <w:lang w:val="it-IT"/>
              </w:rPr>
              <w:t>3.2.3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Funzione printPath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_Toc485030871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5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2" w:history="1">
            <w:r w:rsidR="00E90B78" w:rsidRPr="00BD3C55">
              <w:rPr>
                <w:rStyle w:val="Collegamentoipertestuale"/>
                <w:noProof/>
                <w:lang w:val="it-IT"/>
              </w:rPr>
              <w:t>3.2.4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Funzione pathGenerator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_Toc485030872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5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3" w:history="1">
            <w:r w:rsidR="00E90B78" w:rsidRPr="00BD3C55">
              <w:rPr>
                <w:rStyle w:val="Collegamentoipertestuale"/>
                <w:noProof/>
                <w:lang w:val="it-IT"/>
              </w:rPr>
              <w:t>3.2.5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Funzione pathExtender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_Toc485030873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5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4" w:history="1">
            <w:r w:rsidR="00E90B78" w:rsidRPr="00BD3C55">
              <w:rPr>
                <w:rStyle w:val="Collegamentoipertestuale"/>
                <w:noProof/>
                <w:lang w:val="it-IT"/>
              </w:rPr>
              <w:t>3.2.6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Funzione initializeVisit: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_Toc485030874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5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5" w:history="1">
            <w:r w:rsidR="00E90B78" w:rsidRPr="00BD3C55">
              <w:rPr>
                <w:rStyle w:val="Collegamentoipertestuale"/>
                <w:noProof/>
                <w:lang w:val="it-IT"/>
              </w:rPr>
              <w:t>3.3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Ricerca del percorso minimo in un grafo avente due nodi alla stessa altezza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_Toc485030875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6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6" w:history="1">
            <w:r w:rsidR="00E90B78" w:rsidRPr="00BD3C55">
              <w:rPr>
                <w:rStyle w:val="Collegamentoipertestuale"/>
                <w:noProof/>
                <w:lang w:val="it-IT"/>
              </w:rPr>
              <w:t>3.4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Dettagli implementativi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_Toc485030876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6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7" w:history="1">
            <w:r w:rsidR="00E90B78" w:rsidRPr="00BD3C55">
              <w:rPr>
                <w:rStyle w:val="Collegamentoipertestuale"/>
                <w:noProof/>
                <w:lang w:val="it-IT"/>
              </w:rPr>
              <w:t>3.4.1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Algoritmo di Dijkstra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_Toc485030877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6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8" w:history="1">
            <w:r w:rsidR="00E90B78" w:rsidRPr="00BD3C55">
              <w:rPr>
                <w:rStyle w:val="Collegamentoipertestuale"/>
                <w:noProof/>
                <w:lang w:val="it-IT"/>
              </w:rPr>
              <w:t>3.5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Algoritmo loseWeightPathPrinter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_Toc485030878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6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E90B78" w:rsidRDefault="000A0380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85030879" w:history="1">
            <w:r w:rsidR="00E90B78" w:rsidRPr="00BD3C55">
              <w:rPr>
                <w:rStyle w:val="Collegamentoipertestuale"/>
                <w:noProof/>
                <w:lang w:val="it-IT"/>
              </w:rPr>
              <w:t>4</w:t>
            </w:r>
            <w:r w:rsidR="00E90B78">
              <w:rPr>
                <w:noProof/>
                <w:lang w:val="it-IT" w:eastAsia="it-IT"/>
              </w:rPr>
              <w:tab/>
            </w:r>
            <w:r w:rsidR="00E90B78" w:rsidRPr="00BD3C55">
              <w:rPr>
                <w:rStyle w:val="Collegamentoipertestuale"/>
                <w:noProof/>
                <w:lang w:val="it-IT"/>
              </w:rPr>
              <w:t>Manuale utente</w:t>
            </w:r>
            <w:r w:rsidR="00E90B78">
              <w:rPr>
                <w:noProof/>
                <w:webHidden/>
              </w:rPr>
              <w:tab/>
            </w:r>
            <w:r w:rsidR="00E90B78">
              <w:rPr>
                <w:noProof/>
                <w:webHidden/>
              </w:rPr>
              <w:fldChar w:fldCharType="begin"/>
            </w:r>
            <w:r w:rsidR="00E90B78">
              <w:rPr>
                <w:noProof/>
                <w:webHidden/>
              </w:rPr>
              <w:instrText xml:space="preserve"> PAGEREF _Toc485030879 \h </w:instrText>
            </w:r>
            <w:r w:rsidR="00E90B78">
              <w:rPr>
                <w:noProof/>
                <w:webHidden/>
              </w:rPr>
            </w:r>
            <w:r w:rsidR="00E90B78">
              <w:rPr>
                <w:noProof/>
                <w:webHidden/>
              </w:rPr>
              <w:fldChar w:fldCharType="separate"/>
            </w:r>
            <w:r w:rsidR="00E90B78">
              <w:rPr>
                <w:noProof/>
                <w:webHidden/>
              </w:rPr>
              <w:t>7</w:t>
            </w:r>
            <w:r w:rsidR="00E90B78">
              <w:rPr>
                <w:noProof/>
                <w:webHidden/>
              </w:rPr>
              <w:fldChar w:fldCharType="end"/>
            </w:r>
          </w:hyperlink>
        </w:p>
        <w:p w:rsidR="00864105" w:rsidRDefault="00864105">
          <w:r>
            <w:rPr>
              <w:b/>
              <w:bCs/>
            </w:rPr>
            <w:fldChar w:fldCharType="end"/>
          </w:r>
        </w:p>
      </w:sdtContent>
    </w:sdt>
    <w:p w:rsidR="00DB5D36" w:rsidRPr="00DB5D36" w:rsidRDefault="00DD3037" w:rsidP="00DB5D36">
      <w:pPr>
        <w:pStyle w:val="Titolo1"/>
        <w:rPr>
          <w:lang w:val="it-IT"/>
        </w:rPr>
      </w:pPr>
      <w:bookmarkStart w:id="0" w:name="_Toc485030861"/>
      <w:r>
        <w:rPr>
          <w:lang w:val="it-IT"/>
        </w:rPr>
        <w:t>Struttur</w:t>
      </w:r>
      <w:r w:rsidR="00370212">
        <w:rPr>
          <w:lang w:val="it-IT"/>
        </w:rPr>
        <w:t>e dati utilizzate</w:t>
      </w:r>
      <w:bookmarkEnd w:id="0"/>
    </w:p>
    <w:p w:rsidR="00DB5D36" w:rsidRPr="00DB5D36" w:rsidRDefault="00370212" w:rsidP="00DB5D36">
      <w:pPr>
        <w:pStyle w:val="Titolo2"/>
        <w:ind w:left="576"/>
        <w:rPr>
          <w:lang w:val="it-IT"/>
        </w:rPr>
      </w:pPr>
      <w:bookmarkStart w:id="1" w:name="_Toc485030862"/>
      <w:r>
        <w:rPr>
          <w:lang w:val="it-IT"/>
        </w:rPr>
        <w:t>Per la creazione del grafo</w:t>
      </w:r>
      <w:bookmarkEnd w:id="1"/>
    </w:p>
    <w:p w:rsidR="00370212" w:rsidRDefault="00370212" w:rsidP="00370212">
      <w:pPr>
        <w:rPr>
          <w:lang w:val="it-IT"/>
        </w:rPr>
      </w:pPr>
      <w:r>
        <w:rPr>
          <w:lang w:val="it-IT"/>
        </w:rPr>
        <w:t>Per creare il grafo sono state utilizzate le seguenti tre strutture:</w:t>
      </w:r>
    </w:p>
    <w:bookmarkStart w:id="2" w:name="_MON_1558772037"/>
    <w:bookmarkEnd w:id="2"/>
    <w:p w:rsidR="00DB5D36" w:rsidRDefault="00DB5D36" w:rsidP="00370212">
      <w:pPr>
        <w:rPr>
          <w:lang w:val="it-IT"/>
        </w:rPr>
      </w:pPr>
      <w:r>
        <w:rPr>
          <w:lang w:val="it-IT"/>
        </w:rPr>
        <w:object w:dxaOrig="9638" w:dyaOrig="4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13.75pt" o:ole="">
            <v:imagedata r:id="rId9" o:title=""/>
          </v:shape>
          <o:OLEObject Type="Embed" ProgID="Word.OpenDocumentText.12" ShapeID="_x0000_i1025" DrawAspect="Content" ObjectID="_1558778409" r:id="rId10"/>
        </w:object>
      </w:r>
    </w:p>
    <w:p w:rsid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proofErr w:type="gramStart"/>
      <w:r>
        <w:rPr>
          <w:lang w:val="it-IT"/>
        </w:rPr>
        <w:t>Graph</w:t>
      </w:r>
      <w:proofErr w:type="spellEnd"/>
      <w:r>
        <w:rPr>
          <w:lang w:val="it-IT"/>
        </w:rPr>
        <w:t xml:space="preserve"> </w:t>
      </w:r>
      <w:r w:rsidR="002016DA">
        <w:rPr>
          <w:lang w:val="it-IT"/>
        </w:rPr>
        <w:t>,</w:t>
      </w:r>
      <w:proofErr w:type="gramEnd"/>
      <w:r w:rsidR="002016DA">
        <w:rPr>
          <w:lang w:val="it-IT"/>
        </w:rPr>
        <w:t xml:space="preserve"> la quale contiene al suo interno una variabile intera che indica il numero di nodi da cui è formato il grafo e un puntatore </w:t>
      </w:r>
      <w:r w:rsidR="00B31F73">
        <w:rPr>
          <w:lang w:val="it-IT"/>
        </w:rPr>
        <w:t>ad un array di elementi di tipo</w:t>
      </w:r>
      <w:r w:rsidR="002016DA">
        <w:rPr>
          <w:lang w:val="it-IT"/>
        </w:rPr>
        <w:t xml:space="preserve"> </w:t>
      </w:r>
      <w:proofErr w:type="spellStart"/>
      <w:r w:rsidR="002016DA">
        <w:rPr>
          <w:lang w:val="it-IT"/>
        </w:rPr>
        <w:t>Node</w:t>
      </w:r>
      <w:proofErr w:type="spellEnd"/>
      <w:r w:rsidR="002016DA">
        <w:rPr>
          <w:lang w:val="it-IT"/>
        </w:rPr>
        <w:t>.</w:t>
      </w:r>
    </w:p>
    <w:p w:rsid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r>
        <w:rPr>
          <w:lang w:val="it-IT"/>
        </w:rPr>
        <w:t>Node</w:t>
      </w:r>
      <w:proofErr w:type="spellEnd"/>
      <w:r w:rsidR="00FC01EC">
        <w:rPr>
          <w:lang w:val="it-IT"/>
        </w:rPr>
        <w:t xml:space="preserve"> rappresentante le intersezioni stradali, la quale contiene una variabile di tipo float che indica l’elevazione dell’intersezione rispetto al livello del mare</w:t>
      </w:r>
      <w:r w:rsidR="00335834">
        <w:rPr>
          <w:lang w:val="it-IT"/>
        </w:rPr>
        <w:t xml:space="preserve"> (altezza)</w:t>
      </w:r>
      <w:r w:rsidR="00FC01EC">
        <w:rPr>
          <w:lang w:val="it-IT"/>
        </w:rPr>
        <w:t xml:space="preserve"> e una lista puntata di elementi di tipo Edge</w:t>
      </w:r>
      <w:r w:rsidR="00541A79">
        <w:rPr>
          <w:lang w:val="it-IT"/>
        </w:rPr>
        <w:t>.</w:t>
      </w:r>
    </w:p>
    <w:p w:rsidR="00370212" w:rsidRPr="00370212" w:rsidRDefault="00370212" w:rsidP="0037021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La struttura Edge</w:t>
      </w:r>
      <w:r w:rsidR="00FC01EC">
        <w:rPr>
          <w:lang w:val="it-IT"/>
        </w:rPr>
        <w:t xml:space="preserve"> che rappresenta i segmenti stradali</w:t>
      </w:r>
      <w:r w:rsidR="00541A79">
        <w:rPr>
          <w:lang w:val="it-IT"/>
        </w:rPr>
        <w:t xml:space="preserve">, la quale contiene un intero che </w:t>
      </w:r>
      <w:r w:rsidR="005E7F7A">
        <w:rPr>
          <w:lang w:val="it-IT"/>
        </w:rPr>
        <w:t>indica il nodo di destinazione dell’arco</w:t>
      </w:r>
      <w:r w:rsidR="001E6B5A">
        <w:rPr>
          <w:lang w:val="it-IT"/>
        </w:rPr>
        <w:t>, una variabile fl</w:t>
      </w:r>
      <w:r w:rsidR="00FC01EC">
        <w:rPr>
          <w:lang w:val="it-IT"/>
        </w:rPr>
        <w:t xml:space="preserve">oat che indica la distanza in metri (peso dell’arco) dalla sorgente alla destinazione </w:t>
      </w:r>
      <w:r w:rsidR="005E7F7A">
        <w:rPr>
          <w:lang w:val="it-IT"/>
        </w:rPr>
        <w:t>e un puntatore al successivo elemento della lista di adiacenza.</w:t>
      </w:r>
    </w:p>
    <w:p w:rsidR="00370212" w:rsidRDefault="00370212" w:rsidP="00370212">
      <w:pPr>
        <w:rPr>
          <w:lang w:val="it-IT"/>
        </w:rPr>
      </w:pPr>
    </w:p>
    <w:p w:rsidR="00370212" w:rsidRDefault="002907AB" w:rsidP="00AD5B18">
      <w:pPr>
        <w:pStyle w:val="Titolo2"/>
        <w:ind w:left="576"/>
        <w:rPr>
          <w:lang w:val="it-IT"/>
        </w:rPr>
      </w:pPr>
      <w:bookmarkStart w:id="3" w:name="_Toc485030863"/>
      <w:r>
        <w:rPr>
          <w:lang w:val="it-IT"/>
        </w:rPr>
        <w:t>P</w:t>
      </w:r>
      <w:r w:rsidR="00370212">
        <w:rPr>
          <w:lang w:val="it-IT"/>
        </w:rPr>
        <w:t>er la visita del grafo</w:t>
      </w:r>
      <w:bookmarkEnd w:id="3"/>
    </w:p>
    <w:p w:rsidR="001E6B5A" w:rsidRDefault="001E6B5A" w:rsidP="001E6B5A">
      <w:pPr>
        <w:rPr>
          <w:lang w:val="it-IT"/>
        </w:rPr>
      </w:pPr>
      <w:r>
        <w:rPr>
          <w:lang w:val="it-IT"/>
        </w:rPr>
        <w:t xml:space="preserve">Si è utilizzata 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>, la quale contiene un array per la memorizzazione dei colori, un array per</w:t>
      </w:r>
      <w:r w:rsidR="007E3A46">
        <w:rPr>
          <w:lang w:val="it-IT"/>
        </w:rPr>
        <w:t xml:space="preserve"> la memorizzazione dei predecessori e un array di float per la memorizzazione delle distanze.</w:t>
      </w:r>
    </w:p>
    <w:bookmarkStart w:id="4" w:name="_MON_1558772136"/>
    <w:bookmarkEnd w:id="4"/>
    <w:p w:rsidR="00DB5D36" w:rsidRDefault="00DB5D36" w:rsidP="001E6B5A">
      <w:pPr>
        <w:rPr>
          <w:lang w:val="it-IT"/>
        </w:rPr>
      </w:pPr>
      <w:r>
        <w:rPr>
          <w:lang w:val="it-IT"/>
        </w:rPr>
        <w:object w:dxaOrig="9638" w:dyaOrig="1425">
          <v:shape id="_x0000_i1026" type="#_x0000_t75" style="width:482.25pt;height:71.25pt" o:ole="">
            <v:imagedata r:id="rId11" o:title=""/>
          </v:shape>
          <o:OLEObject Type="Embed" ProgID="Word.OpenDocumentText.12" ShapeID="_x0000_i1026" DrawAspect="Content" ObjectID="_1558778410" r:id="rId12"/>
        </w:object>
      </w:r>
    </w:p>
    <w:p w:rsidR="007E3A46" w:rsidRDefault="002907AB" w:rsidP="00AD5B18">
      <w:pPr>
        <w:pStyle w:val="Titolo2"/>
        <w:ind w:left="576"/>
        <w:rPr>
          <w:lang w:val="it-IT"/>
        </w:rPr>
      </w:pPr>
      <w:bookmarkStart w:id="5" w:name="_Toc485030864"/>
      <w:r>
        <w:rPr>
          <w:lang w:val="it-IT"/>
        </w:rPr>
        <w:t>S</w:t>
      </w:r>
      <w:r w:rsidR="007E3A46">
        <w:rPr>
          <w:lang w:val="it-IT"/>
        </w:rPr>
        <w:t>trutture di supporto</w:t>
      </w:r>
      <w:bookmarkEnd w:id="5"/>
    </w:p>
    <w:p w:rsidR="007E3A46" w:rsidRDefault="007E3A46" w:rsidP="007E3A46">
      <w:pPr>
        <w:rPr>
          <w:lang w:val="it-IT"/>
        </w:rPr>
      </w:pPr>
      <w:r w:rsidRPr="007E3A46">
        <w:rPr>
          <w:lang w:val="it-IT"/>
        </w:rPr>
        <w:t>Sono state inoltre utilizzate due strutture di supporto:</w:t>
      </w:r>
    </w:p>
    <w:bookmarkStart w:id="6" w:name="_MON_1558772181"/>
    <w:bookmarkEnd w:id="6"/>
    <w:p w:rsidR="00DB5D36" w:rsidRPr="007E3A46" w:rsidRDefault="00DB5D36" w:rsidP="007E3A46">
      <w:pPr>
        <w:rPr>
          <w:lang w:val="it-IT"/>
        </w:rPr>
      </w:pPr>
      <w:r>
        <w:rPr>
          <w:lang w:val="it-IT"/>
        </w:rPr>
        <w:object w:dxaOrig="9638" w:dyaOrig="4560">
          <v:shape id="_x0000_i1027" type="#_x0000_t75" style="width:482.25pt;height:228pt" o:ole="">
            <v:imagedata r:id="rId13" o:title=""/>
          </v:shape>
          <o:OLEObject Type="Embed" ProgID="Word.OpenDocumentText.12" ShapeID="_x0000_i1027" DrawAspect="Content" ObjectID="_1558778411" r:id="rId14"/>
        </w:object>
      </w:r>
    </w:p>
    <w:p w:rsidR="007E3A46" w:rsidRDefault="007E3A46" w:rsidP="007E3A46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Una lista puntata </w:t>
      </w:r>
      <w:r w:rsidR="000B1A67">
        <w:rPr>
          <w:lang w:val="it-IT"/>
        </w:rPr>
        <w:t>al fine di rappresentare una serie di nodi ordinati.</w:t>
      </w:r>
    </w:p>
    <w:p w:rsidR="00DB5D36" w:rsidRDefault="000B1A67" w:rsidP="00DB5D36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>Una coda a priorità</w:t>
      </w:r>
      <w:r w:rsidR="00813A6C">
        <w:rPr>
          <w:lang w:val="it-IT"/>
        </w:rPr>
        <w:t xml:space="preserve"> di supporto all’algoritmo di </w:t>
      </w:r>
      <w:proofErr w:type="spellStart"/>
      <w:r w:rsidR="00813A6C" w:rsidRPr="004969AF">
        <w:rPr>
          <w:lang w:val="it-IT"/>
        </w:rPr>
        <w:t>D</w:t>
      </w:r>
      <w:r w:rsidR="004969AF" w:rsidRPr="004969AF">
        <w:rPr>
          <w:lang w:val="it-IT"/>
        </w:rPr>
        <w:t>ij</w:t>
      </w:r>
      <w:r w:rsidRPr="004969AF">
        <w:rPr>
          <w:lang w:val="it-IT"/>
        </w:rPr>
        <w:t>kstra</w:t>
      </w:r>
      <w:proofErr w:type="spellEnd"/>
      <w:r>
        <w:rPr>
          <w:lang w:val="it-IT"/>
        </w:rPr>
        <w:t xml:space="preserve"> per i percorsi minimi in ca</w:t>
      </w:r>
      <w:r w:rsidR="00F06ECA">
        <w:rPr>
          <w:lang w:val="it-IT"/>
        </w:rPr>
        <w:t xml:space="preserve">so in cui vi siano </w:t>
      </w:r>
      <w:r w:rsidR="00FC01EC">
        <w:rPr>
          <w:lang w:val="it-IT"/>
        </w:rPr>
        <w:t xml:space="preserve">almeno </w:t>
      </w:r>
      <w:r w:rsidR="00F06ECA">
        <w:rPr>
          <w:lang w:val="it-IT"/>
        </w:rPr>
        <w:t>due nodi aventi</w:t>
      </w:r>
      <w:r>
        <w:rPr>
          <w:lang w:val="it-IT"/>
        </w:rPr>
        <w:t xml:space="preserve"> stessa altezza.</w:t>
      </w:r>
    </w:p>
    <w:p w:rsidR="00DB5D36" w:rsidRDefault="00DB5D36" w:rsidP="00DB5D36">
      <w:pPr>
        <w:pStyle w:val="Titolo2"/>
        <w:ind w:left="576"/>
        <w:rPr>
          <w:lang w:val="it-IT"/>
        </w:rPr>
      </w:pPr>
      <w:bookmarkStart w:id="7" w:name="_Toc485030865"/>
      <w:r>
        <w:rPr>
          <w:lang w:val="it-IT"/>
        </w:rPr>
        <w:t>Variabile d’errore</w:t>
      </w:r>
      <w:bookmarkEnd w:id="7"/>
    </w:p>
    <w:p w:rsidR="00DB5D36" w:rsidRDefault="00DB5D36" w:rsidP="00DB5D36">
      <w:pPr>
        <w:rPr>
          <w:lang w:val="it-IT"/>
        </w:rPr>
      </w:pPr>
      <w:r>
        <w:rPr>
          <w:lang w:val="it-IT"/>
        </w:rPr>
        <w:t>Al fine di poter gestire al meglio gli errori provocati da un uso incorretto delle funzioni della libreria “</w:t>
      </w:r>
      <w:proofErr w:type="spellStart"/>
      <w:r w:rsidRPr="00DB5D36">
        <w:rPr>
          <w:i/>
          <w:lang w:val="it-IT"/>
        </w:rPr>
        <w:t>graph</w:t>
      </w:r>
      <w:proofErr w:type="spellEnd"/>
      <w:r>
        <w:rPr>
          <w:lang w:val="it-IT"/>
        </w:rPr>
        <w:t>” è utilizzata la variabile intera GRAPH_ERROR. Questa variabile può assumere diversi valori in base ad i casi commentati nel seguente codice</w:t>
      </w:r>
    </w:p>
    <w:p w:rsidR="00DB5D36" w:rsidRPr="00DB5D36" w:rsidRDefault="00DB5D36" w:rsidP="00DB5D36">
      <w:pPr>
        <w:rPr>
          <w:lang w:val="it-IT"/>
        </w:rPr>
      </w:pPr>
      <w:r>
        <w:rPr>
          <w:lang w:val="it-IT"/>
        </w:rPr>
        <w:t xml:space="preserve"> </w:t>
      </w:r>
      <w:bookmarkStart w:id="8" w:name="_MON_1558772681"/>
      <w:bookmarkEnd w:id="8"/>
      <w:r w:rsidR="00E90B78">
        <w:rPr>
          <w:lang w:val="it-IT"/>
        </w:rPr>
        <w:object w:dxaOrig="9638" w:dyaOrig="2730">
          <v:shape id="_x0000_i1028" type="#_x0000_t75" style="width:482.25pt;height:136.5pt" o:ole="">
            <v:imagedata r:id="rId15" o:title=""/>
          </v:shape>
          <o:OLEObject Type="Embed" ProgID="Word.OpenDocumentText.12" ShapeID="_x0000_i1028" DrawAspect="Content" ObjectID="_1558778412" r:id="rId16"/>
        </w:object>
      </w:r>
    </w:p>
    <w:p w:rsidR="0068488F" w:rsidRPr="003F44B5" w:rsidRDefault="00A22B8C">
      <w:pPr>
        <w:pStyle w:val="Titolo1"/>
        <w:rPr>
          <w:noProof/>
          <w:lang w:val="it-IT"/>
        </w:rPr>
      </w:pPr>
      <w:bookmarkStart w:id="9" w:name="_Toc485030866"/>
      <w:r>
        <w:rPr>
          <w:rFonts w:ascii="Calibri Light" w:hAnsi="Calibri Light"/>
          <w:noProof/>
          <w:color w:val="000000"/>
          <w:lang w:val="it-IT"/>
        </w:rPr>
        <w:t>R</w:t>
      </w:r>
      <w:r w:rsidR="005F7683">
        <w:rPr>
          <w:rFonts w:ascii="Calibri Light" w:hAnsi="Calibri Light"/>
          <w:noProof/>
          <w:color w:val="000000"/>
          <w:lang w:val="it-IT"/>
        </w:rPr>
        <w:t>icerca del percorso minimo</w:t>
      </w:r>
      <w:bookmarkEnd w:id="9"/>
    </w:p>
    <w:p w:rsidR="00A82C52" w:rsidRDefault="005F7683" w:rsidP="004969AF">
      <w:pPr>
        <w:rPr>
          <w:rFonts w:ascii="Calibri" w:hAnsi="Calibri"/>
          <w:i/>
          <w:noProof/>
          <w:spacing w:val="6"/>
          <w:lang w:val="it-IT"/>
        </w:rPr>
      </w:pPr>
      <w:r>
        <w:rPr>
          <w:rFonts w:ascii="Calibri" w:hAnsi="Calibri"/>
          <w:noProof/>
          <w:spacing w:val="6"/>
          <w:lang w:val="it-IT"/>
        </w:rPr>
        <w:t xml:space="preserve">La traccia richiedeva di trovare il percorso minimo in un grafo tale da permettere a Matteo di percorrere la prima parte di strada in salita e la </w:t>
      </w:r>
      <w:r w:rsidRPr="006C4C21">
        <w:rPr>
          <w:rFonts w:ascii="Calibri" w:hAnsi="Calibri"/>
          <w:noProof/>
          <w:spacing w:val="6"/>
          <w:lang w:val="it-IT"/>
        </w:rPr>
        <w:t>secon</w:t>
      </w:r>
      <w:r w:rsidR="00E1274E" w:rsidRPr="006C4C21">
        <w:rPr>
          <w:rFonts w:ascii="Calibri" w:hAnsi="Calibri"/>
          <w:noProof/>
          <w:spacing w:val="6"/>
          <w:lang w:val="it-IT"/>
        </w:rPr>
        <w:t>d</w:t>
      </w:r>
      <w:r w:rsidRPr="006C4C21">
        <w:rPr>
          <w:rFonts w:ascii="Calibri" w:hAnsi="Calibri"/>
          <w:noProof/>
          <w:spacing w:val="6"/>
          <w:lang w:val="it-IT"/>
        </w:rPr>
        <w:t>a</w:t>
      </w:r>
      <w:r>
        <w:rPr>
          <w:rFonts w:ascii="Calibri" w:hAnsi="Calibri"/>
          <w:noProof/>
          <w:spacing w:val="6"/>
          <w:lang w:val="it-IT"/>
        </w:rPr>
        <w:t xml:space="preserve"> parte in discesa,</w:t>
      </w:r>
      <w:r w:rsidR="00E1274E">
        <w:rPr>
          <w:rFonts w:ascii="Calibri" w:hAnsi="Calibri"/>
          <w:noProof/>
          <w:spacing w:val="6"/>
          <w:lang w:val="it-IT"/>
        </w:rPr>
        <w:t xml:space="preserve"> prima in un grafo in cui non potessero esservi due punti alla stessa altezza e poi in un grafo in cui possano esservi nodi alla stessa altezza. Per risolvere i punti del problema sono state proposte le seguenti soluzioni.</w:t>
      </w:r>
    </w:p>
    <w:p w:rsidR="00C40312" w:rsidRDefault="002907AB" w:rsidP="00093C99">
      <w:pPr>
        <w:pStyle w:val="Titolo2"/>
        <w:ind w:left="576"/>
        <w:rPr>
          <w:rFonts w:ascii="Calibri" w:hAnsi="Calibri"/>
          <w:noProof/>
          <w:spacing w:val="6"/>
          <w:lang w:val="it-IT"/>
        </w:rPr>
      </w:pPr>
      <w:bookmarkStart w:id="10" w:name="_Toc485030867"/>
      <w:r w:rsidRPr="002907AB">
        <w:rPr>
          <w:rFonts w:ascii="Calibri" w:hAnsi="Calibri"/>
          <w:noProof/>
          <w:spacing w:val="6"/>
          <w:lang w:val="it-IT"/>
        </w:rPr>
        <w:lastRenderedPageBreak/>
        <w:t>P</w:t>
      </w:r>
      <w:r w:rsidR="006F23D3">
        <w:rPr>
          <w:rFonts w:ascii="Calibri" w:hAnsi="Calibri"/>
          <w:noProof/>
          <w:spacing w:val="6"/>
          <w:lang w:val="it-IT"/>
        </w:rPr>
        <w:t>ercorso minimo in un grafo privo di nodi</w:t>
      </w:r>
      <w:r w:rsidR="00E1274E">
        <w:rPr>
          <w:rFonts w:ascii="Calibri" w:hAnsi="Calibri"/>
          <w:noProof/>
          <w:spacing w:val="6"/>
          <w:lang w:val="it-IT"/>
        </w:rPr>
        <w:t xml:space="preserve"> alla stessa altezza</w:t>
      </w:r>
      <w:bookmarkEnd w:id="10"/>
    </w:p>
    <w:p w:rsidR="00C40312" w:rsidRDefault="006F23D3" w:rsidP="00C40312">
      <w:pPr>
        <w:rPr>
          <w:lang w:val="it-IT"/>
        </w:rPr>
      </w:pPr>
      <w:r>
        <w:rPr>
          <w:lang w:val="it-IT"/>
        </w:rPr>
        <w:t>Per risolvere il primo punto della traccia</w:t>
      </w:r>
      <w:r w:rsidR="00322D72">
        <w:rPr>
          <w:lang w:val="it-IT"/>
        </w:rPr>
        <w:t xml:space="preserve"> </w:t>
      </w:r>
      <w:r w:rsidR="00F06ECA">
        <w:rPr>
          <w:lang w:val="it-IT"/>
        </w:rPr>
        <w:t xml:space="preserve">si è </w:t>
      </w:r>
      <w:r w:rsidR="00E06F14">
        <w:rPr>
          <w:lang w:val="it-IT"/>
        </w:rPr>
        <w:t xml:space="preserve">suddiviso il problema in due </w:t>
      </w:r>
      <w:proofErr w:type="spellStart"/>
      <w:r w:rsidR="00E06F14">
        <w:rPr>
          <w:lang w:val="it-IT"/>
        </w:rPr>
        <w:t>sottoproblemi</w:t>
      </w:r>
      <w:proofErr w:type="spellEnd"/>
      <w:r w:rsidR="00E06F14">
        <w:rPr>
          <w:lang w:val="it-IT"/>
        </w:rPr>
        <w:t>: inizialmente si cerca il percorso minimo in salita partendo dalla sorgente, poi si cerca il percorso minimo in salita partendo dalla destinazione e infine si uniscono le due visite.</w:t>
      </w:r>
    </w:p>
    <w:p w:rsidR="00E06F14" w:rsidRDefault="004A09CA" w:rsidP="00C40312">
      <w:pPr>
        <w:rPr>
          <w:lang w:val="it-IT"/>
        </w:rPr>
      </w:pPr>
      <w:r>
        <w:rPr>
          <w:lang w:val="it-IT"/>
        </w:rPr>
        <w:t xml:space="preserve">Poiché ogni visita genera un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 xml:space="preserve"> orientato aciclico </w:t>
      </w:r>
      <w:r w:rsidR="00335834">
        <w:rPr>
          <w:lang w:val="it-IT"/>
        </w:rPr>
        <w:t>(perché la visita avviene solo in salita)</w:t>
      </w:r>
      <w:r w:rsidR="000B27FB">
        <w:rPr>
          <w:lang w:val="it-IT"/>
        </w:rPr>
        <w:t>,</w:t>
      </w:r>
      <w:r w:rsidR="00335834">
        <w:rPr>
          <w:lang w:val="it-IT"/>
        </w:rPr>
        <w:t xml:space="preserve"> </w:t>
      </w:r>
      <w:r>
        <w:rPr>
          <w:lang w:val="it-IT"/>
        </w:rPr>
        <w:t xml:space="preserve">è possibile generare un ordinamento topologico per </w:t>
      </w:r>
      <w:r w:rsidR="00335834">
        <w:rPr>
          <w:lang w:val="it-IT"/>
        </w:rPr>
        <w:t>entrambe le visite. Rilassando gli archi seguendo l’ordinamento</w:t>
      </w:r>
      <w:r w:rsidR="000B27FB">
        <w:rPr>
          <w:lang w:val="it-IT"/>
        </w:rPr>
        <w:t xml:space="preserve"> si</w:t>
      </w:r>
      <w:r w:rsidR="00335834">
        <w:rPr>
          <w:lang w:val="it-IT"/>
        </w:rPr>
        <w:t xml:space="preserve"> garantisce che ogni volta che un nodo </w:t>
      </w:r>
      <w:r w:rsidR="000B27FB">
        <w:rPr>
          <w:lang w:val="it-IT"/>
        </w:rPr>
        <w:t>dell’ordinamento viene analizzato</w:t>
      </w:r>
      <w:r w:rsidR="00335834">
        <w:rPr>
          <w:lang w:val="it-IT"/>
        </w:rPr>
        <w:t xml:space="preserve"> è sicuro che sono già stati rilassati tutti i percorsi che portano a lui e che per tanto la sua distanza minima sarà quella corretta.</w:t>
      </w:r>
    </w:p>
    <w:p w:rsidR="00C91514" w:rsidRDefault="00C91514" w:rsidP="00C91514">
      <w:pPr>
        <w:pStyle w:val="Titolo2"/>
        <w:ind w:left="576"/>
        <w:rPr>
          <w:lang w:val="it-IT"/>
        </w:rPr>
      </w:pPr>
      <w:bookmarkStart w:id="11" w:name="_Toc485030868"/>
      <w:r w:rsidRPr="00DD3037">
        <w:rPr>
          <w:lang w:val="it-IT"/>
        </w:rPr>
        <w:t>Dettagli implementativi</w:t>
      </w:r>
      <w:bookmarkEnd w:id="11"/>
    </w:p>
    <w:p w:rsidR="00DD3037" w:rsidRPr="00DD3037" w:rsidRDefault="00DD3037" w:rsidP="00DD3037">
      <w:pPr>
        <w:rPr>
          <w:lang w:val="it-IT"/>
        </w:rPr>
      </w:pPr>
      <w:r>
        <w:rPr>
          <w:lang w:val="it-IT"/>
        </w:rPr>
        <w:t>Di seguito l’implementazione che si adatta alla strategia di risoluzione del problema</w:t>
      </w:r>
      <w:r w:rsidR="00463861">
        <w:rPr>
          <w:lang w:val="it-IT"/>
        </w:rPr>
        <w:t>.</w:t>
      </w:r>
    </w:p>
    <w:p w:rsidR="00813A6C" w:rsidRPr="00813A6C" w:rsidRDefault="00DD3037" w:rsidP="00813A6C">
      <w:pPr>
        <w:pStyle w:val="Titolo3"/>
        <w:ind w:left="720"/>
        <w:rPr>
          <w:lang w:val="it-IT"/>
        </w:rPr>
      </w:pPr>
      <w:bookmarkStart w:id="12" w:name="_Toc485030869"/>
      <w:r>
        <w:rPr>
          <w:lang w:val="it-IT"/>
        </w:rPr>
        <w:t xml:space="preserve">Funzione </w:t>
      </w:r>
      <w:proofErr w:type="spellStart"/>
      <w:r w:rsidR="004B55A2" w:rsidRPr="004B55A2">
        <w:rPr>
          <w:lang w:val="it-IT"/>
        </w:rPr>
        <w:t>uphillVisit</w:t>
      </w:r>
      <w:bookmarkEnd w:id="12"/>
      <w:proofErr w:type="spellEnd"/>
    </w:p>
    <w:p w:rsidR="00DD3037" w:rsidRDefault="00463861" w:rsidP="00DD3037">
      <w:pPr>
        <w:rPr>
          <w:lang w:val="it-IT"/>
        </w:rPr>
      </w:pPr>
      <w:r>
        <w:rPr>
          <w:lang w:val="it-IT"/>
        </w:rPr>
        <w:t xml:space="preserve">È </w:t>
      </w:r>
      <w:r w:rsidR="004B55A2">
        <w:rPr>
          <w:lang w:val="it-IT"/>
        </w:rPr>
        <w:t>la fun</w:t>
      </w:r>
      <w:r w:rsidR="00ED7E32">
        <w:rPr>
          <w:lang w:val="it-IT"/>
        </w:rPr>
        <w:t xml:space="preserve">zione che sfrutta l’ordinamento topologico per settare le distanze tra i nodi all’interno del vettore </w:t>
      </w:r>
      <w:proofErr w:type="spellStart"/>
      <w:r w:rsidR="00ED7E32">
        <w:rPr>
          <w:lang w:val="it-IT"/>
        </w:rPr>
        <w:t>dist</w:t>
      </w:r>
      <w:proofErr w:type="spellEnd"/>
      <w:r w:rsidR="00ED7E32">
        <w:rPr>
          <w:lang w:val="it-IT"/>
        </w:rPr>
        <w:t xml:space="preserve"> della </w:t>
      </w:r>
      <w:proofErr w:type="spellStart"/>
      <w:r w:rsidR="00ED7E32">
        <w:rPr>
          <w:lang w:val="it-IT"/>
        </w:rPr>
        <w:t>struct</w:t>
      </w:r>
      <w:proofErr w:type="spellEnd"/>
      <w:r w:rsidR="00ED7E32">
        <w:rPr>
          <w:lang w:val="it-IT"/>
        </w:rPr>
        <w:t xml:space="preserve"> </w:t>
      </w:r>
      <w:proofErr w:type="spellStart"/>
      <w:r w:rsidR="00ED7E32">
        <w:rPr>
          <w:lang w:val="it-IT"/>
        </w:rPr>
        <w:t>visit</w:t>
      </w:r>
      <w:proofErr w:type="spellEnd"/>
      <w:r w:rsidR="006C4C21">
        <w:rPr>
          <w:lang w:val="it-IT"/>
        </w:rPr>
        <w:t xml:space="preserve"> affinché calcoli il percorso minimo</w:t>
      </w:r>
      <w:r w:rsidR="00ED7E32">
        <w:rPr>
          <w:lang w:val="it-IT"/>
        </w:rPr>
        <w:t>.</w:t>
      </w:r>
    </w:p>
    <w:p w:rsidR="00A60517" w:rsidRDefault="00A60517" w:rsidP="00DD3037">
      <w:pPr>
        <w:rPr>
          <w:lang w:val="it-IT"/>
        </w:rPr>
      </w:pPr>
      <w:r>
        <w:rPr>
          <w:lang w:val="it-IT"/>
        </w:rPr>
        <w:t>Elenco dei parametri:</w:t>
      </w:r>
    </w:p>
    <w:p w:rsidR="00A60517" w:rsidRDefault="009314F6" w:rsidP="00A60517">
      <w:pPr>
        <w:pStyle w:val="Paragrafoelenco"/>
        <w:numPr>
          <w:ilvl w:val="0"/>
          <w:numId w:val="19"/>
        </w:numPr>
        <w:rPr>
          <w:lang w:val="it-IT"/>
        </w:rPr>
      </w:pPr>
      <w:r>
        <w:rPr>
          <w:lang w:val="it-IT"/>
        </w:rPr>
        <w:t>g</w:t>
      </w:r>
      <w:r w:rsidR="00A60517">
        <w:rPr>
          <w:lang w:val="it-IT"/>
        </w:rPr>
        <w:t xml:space="preserve">: </w:t>
      </w:r>
      <w:r w:rsidR="00ED7E32">
        <w:rPr>
          <w:lang w:val="it-IT"/>
        </w:rPr>
        <w:t>grafo su cui devo eseguire la visita</w:t>
      </w:r>
    </w:p>
    <w:p w:rsidR="00A60517" w:rsidRDefault="00ED7E32" w:rsidP="00A60517">
      <w:pPr>
        <w:pStyle w:val="Paragrafoelenco"/>
        <w:numPr>
          <w:ilvl w:val="0"/>
          <w:numId w:val="19"/>
        </w:numPr>
        <w:rPr>
          <w:lang w:val="it-IT"/>
        </w:rPr>
      </w:pPr>
      <w:r>
        <w:rPr>
          <w:lang w:val="it-IT"/>
        </w:rPr>
        <w:t>s: nodo sorgente da cui deve partire la visita</w:t>
      </w:r>
    </w:p>
    <w:p w:rsidR="00A60517" w:rsidRDefault="00617C47" w:rsidP="00A60517">
      <w:pPr>
        <w:rPr>
          <w:lang w:val="it-IT"/>
        </w:rPr>
      </w:pPr>
      <w:r>
        <w:rPr>
          <w:lang w:val="it-IT"/>
        </w:rPr>
        <w:t xml:space="preserve">Ritorna un riferimento alla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>.</w:t>
      </w:r>
    </w:p>
    <w:p w:rsidR="00617C47" w:rsidRDefault="00047560" w:rsidP="00A60517">
      <w:pPr>
        <w:rPr>
          <w:lang w:val="it-IT"/>
        </w:rPr>
      </w:pP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 condizione: la sorgente sia un nodo contenuto all’interno del grafo.</w:t>
      </w:r>
    </w:p>
    <w:p w:rsidR="005701ED" w:rsidRDefault="00C25036" w:rsidP="00A60517">
      <w:pPr>
        <w:rPr>
          <w:lang w:val="it-IT"/>
        </w:rPr>
      </w:pPr>
      <w:r>
        <w:rPr>
          <w:lang w:val="it-IT"/>
        </w:rPr>
        <w:t xml:space="preserve">Post condizione: viene ritornato un riferimento alla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all’interno della quale i dati immessi nei campi rispecchino la visita su descritta.</w:t>
      </w:r>
    </w:p>
    <w:p w:rsidR="00E676D6" w:rsidRDefault="00E676D6" w:rsidP="00A60517">
      <w:pPr>
        <w:rPr>
          <w:lang w:val="it-IT"/>
        </w:rPr>
      </w:pPr>
      <w:r>
        <w:rPr>
          <w:lang w:val="it-IT"/>
        </w:rPr>
        <w:t>Logica dell’algoritmo:</w:t>
      </w:r>
    </w:p>
    <w:p w:rsidR="00E676D6" w:rsidRDefault="00E676D6" w:rsidP="00A60517">
      <w:pPr>
        <w:rPr>
          <w:lang w:val="it-IT"/>
        </w:rPr>
      </w:pPr>
      <w:r>
        <w:rPr>
          <w:lang w:val="it-IT"/>
        </w:rPr>
        <w:t xml:space="preserve">Chiama la funzione </w:t>
      </w:r>
      <w:proofErr w:type="spellStart"/>
      <w:r w:rsidRPr="00E676D6">
        <w:rPr>
          <w:lang w:val="it-IT"/>
        </w:rPr>
        <w:t>DFSVisitUphillList</w:t>
      </w:r>
      <w:proofErr w:type="spellEnd"/>
      <w:r>
        <w:rPr>
          <w:lang w:val="it-IT"/>
        </w:rPr>
        <w:t xml:space="preserve"> per creare l’ordinamento topologico. Successivamente setta le distanze nel vettore delle distanze controllando quali archi forniscono il percorso minimo.</w:t>
      </w:r>
    </w:p>
    <w:p w:rsidR="005701ED" w:rsidRPr="00AD5B18" w:rsidRDefault="00A60517" w:rsidP="00A60517">
      <w:pPr>
        <w:rPr>
          <w:rFonts w:cstheme="minorHAnsi"/>
          <w:u w:val="single"/>
          <w:lang w:val="it-IT"/>
        </w:rPr>
      </w:pPr>
      <w:r>
        <w:rPr>
          <w:lang w:val="it-IT"/>
        </w:rPr>
        <w:t xml:space="preserve">Complessità in termini di tempo </w:t>
      </w:r>
      <w:r w:rsidRPr="00AD5B18">
        <w:rPr>
          <w:i/>
          <w:lang w:val="it-IT"/>
        </w:rPr>
        <w:t>:</w:t>
      </w:r>
      <w:r w:rsidR="00813A6C">
        <w:rPr>
          <w:i/>
          <w:lang w:val="it-IT"/>
        </w:rPr>
        <w:t xml:space="preserve"> </w:t>
      </w:r>
      <m:oMath>
        <m:r>
          <w:rPr>
            <w:rFonts w:ascii="Cambria Math" w:hAnsi="Cambria Math" w:cstheme="minorHAnsi"/>
            <w:lang w:val="it-IT"/>
          </w:rPr>
          <m:t>Ο</m:t>
        </m:r>
        <m:d>
          <m:dPr>
            <m:ctrlPr>
              <w:rPr>
                <w:rFonts w:ascii="Cambria Math" w:hAnsi="Cambria Math" w:cstheme="minorHAnsi"/>
                <w:i/>
                <w:lang w:val="it-IT"/>
              </w:rPr>
            </m:ctrlPr>
          </m:dPr>
          <m:e>
            <m:r>
              <w:rPr>
                <w:rFonts w:ascii="Cambria Math" w:hAnsi="Cambria Math" w:cstheme="minorHAnsi"/>
                <w:lang w:val="it-IT"/>
              </w:rPr>
              <m:t>V+E</m:t>
            </m:r>
          </m:e>
        </m:d>
      </m:oMath>
      <w:r w:rsidR="00AD5B18">
        <w:rPr>
          <w:lang w:val="it-IT"/>
        </w:rPr>
        <w:t xml:space="preserve"> con V numero di vertici del grafo ed E numero degli archi del grafo</w:t>
      </w:r>
    </w:p>
    <w:p w:rsidR="005701ED" w:rsidRDefault="00A60517" w:rsidP="005701ED">
      <w:pPr>
        <w:rPr>
          <w:lang w:val="it-IT"/>
        </w:rPr>
      </w:pPr>
      <w:r>
        <w:rPr>
          <w:lang w:val="it-IT"/>
        </w:rPr>
        <w:t>C</w:t>
      </w:r>
      <w:r w:rsidR="006C4C21">
        <w:rPr>
          <w:lang w:val="it-IT"/>
        </w:rPr>
        <w:t xml:space="preserve">omplessità in termini di spazio: </w:t>
      </w:r>
      <m:oMath>
        <m:r>
          <w:rPr>
            <w:rFonts w:ascii="Cambria Math" w:hAnsi="Cambria Math"/>
            <w:lang w:val="it-IT"/>
          </w:rPr>
          <m:t>Ο(V)</m:t>
        </m:r>
      </m:oMath>
      <w:r w:rsidR="006C4C21">
        <w:rPr>
          <w:lang w:val="it-IT"/>
        </w:rPr>
        <w:t xml:space="preserve"> </w:t>
      </w:r>
      <w:r w:rsidR="00E676D6" w:rsidRPr="006C4C21">
        <w:rPr>
          <w:lang w:val="it-IT"/>
        </w:rPr>
        <w:t>Utilizza</w:t>
      </w:r>
      <w:r w:rsidR="00E676D6">
        <w:rPr>
          <w:lang w:val="it-IT"/>
        </w:rPr>
        <w:t xml:space="preserve"> un riferimento alla struttura </w:t>
      </w:r>
      <w:proofErr w:type="spellStart"/>
      <w:r w:rsidR="00E676D6">
        <w:rPr>
          <w:lang w:val="it-IT"/>
        </w:rPr>
        <w:t>visit</w:t>
      </w:r>
      <w:proofErr w:type="spellEnd"/>
      <w:r w:rsidR="00E676D6">
        <w:rPr>
          <w:lang w:val="it-IT"/>
        </w:rPr>
        <w:t xml:space="preserve"> e una lista puntata</w:t>
      </w:r>
    </w:p>
    <w:p w:rsidR="005701ED" w:rsidRDefault="005701ED" w:rsidP="00AD5B18">
      <w:pPr>
        <w:pStyle w:val="Titolo3"/>
        <w:ind w:left="720"/>
        <w:rPr>
          <w:lang w:val="it-IT"/>
        </w:rPr>
      </w:pPr>
      <w:bookmarkStart w:id="13" w:name="_Toc485030870"/>
      <w:r>
        <w:rPr>
          <w:lang w:val="it-IT"/>
        </w:rPr>
        <w:t xml:space="preserve">Funzione </w:t>
      </w:r>
      <w:proofErr w:type="spellStart"/>
      <w:r w:rsidRPr="005701ED">
        <w:rPr>
          <w:lang w:val="it-IT"/>
        </w:rPr>
        <w:t>DFSVisitUphillList</w:t>
      </w:r>
      <w:bookmarkEnd w:id="13"/>
      <w:proofErr w:type="spellEnd"/>
    </w:p>
    <w:p w:rsidR="009314F6" w:rsidRDefault="005701ED" w:rsidP="00A60517">
      <w:pPr>
        <w:rPr>
          <w:lang w:val="it-IT"/>
        </w:rPr>
      </w:pPr>
      <w:r>
        <w:rPr>
          <w:lang w:val="it-IT"/>
        </w:rPr>
        <w:t xml:space="preserve">Funzione che crea l’ordinamento topologico del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 xml:space="preserve"> al fine di ottenere il percorso minimo</w:t>
      </w:r>
    </w:p>
    <w:p w:rsidR="009314F6" w:rsidRDefault="009314F6" w:rsidP="00A60517">
      <w:pPr>
        <w:rPr>
          <w:lang w:val="it-IT"/>
        </w:rPr>
      </w:pPr>
      <w:r>
        <w:rPr>
          <w:lang w:val="it-IT"/>
        </w:rPr>
        <w:t>Elenco dei parametri:</w:t>
      </w:r>
    </w:p>
    <w:p w:rsidR="00A60517" w:rsidRDefault="009314F6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g: grafo di cui si deve fare l’ordinamento topologico</w:t>
      </w:r>
    </w:p>
    <w:p w:rsidR="009314F6" w:rsidRDefault="009314F6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</w:p>
    <w:p w:rsidR="009314F6" w:rsidRDefault="00BF23F7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l: riferimento ad una lista puntata</w:t>
      </w:r>
    </w:p>
    <w:p w:rsidR="00BF23F7" w:rsidRDefault="00BF23F7" w:rsidP="009314F6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s: nodo sorgente da cui parte la visita</w:t>
      </w:r>
    </w:p>
    <w:p w:rsidR="00BF23F7" w:rsidRDefault="00BF23F7" w:rsidP="00BF23F7">
      <w:pPr>
        <w:ind w:left="360"/>
        <w:rPr>
          <w:lang w:val="it-IT"/>
        </w:rPr>
      </w:pPr>
      <w:r>
        <w:rPr>
          <w:lang w:val="it-IT"/>
        </w:rPr>
        <w:lastRenderedPageBreak/>
        <w:t xml:space="preserve">Ritorna una lista contenente l’ordinamento topologico del </w:t>
      </w:r>
      <w:proofErr w:type="spellStart"/>
      <w:r>
        <w:rPr>
          <w:lang w:val="it-IT"/>
        </w:rPr>
        <w:t>sottografo</w:t>
      </w:r>
      <w:proofErr w:type="spellEnd"/>
      <w:r>
        <w:rPr>
          <w:lang w:val="it-IT"/>
        </w:rPr>
        <w:t>.</w:t>
      </w:r>
    </w:p>
    <w:p w:rsidR="00AC7CAA" w:rsidRDefault="00BF23F7" w:rsidP="00AC7CAA">
      <w:pPr>
        <w:ind w:left="360"/>
        <w:rPr>
          <w:lang w:val="it-IT"/>
        </w:rPr>
      </w:pPr>
      <w:proofErr w:type="spellStart"/>
      <w:r>
        <w:rPr>
          <w:lang w:val="it-IT"/>
        </w:rPr>
        <w:t>Pre</w:t>
      </w:r>
      <w:proofErr w:type="spellEnd"/>
      <w:r>
        <w:rPr>
          <w:lang w:val="it-IT"/>
        </w:rPr>
        <w:t xml:space="preserve"> condizione: </w:t>
      </w:r>
      <w:r w:rsidR="00AC7CAA">
        <w:rPr>
          <w:lang w:val="it-IT"/>
        </w:rPr>
        <w:t>la sorgente deve essere un nodo contenuto all’interno del grafo</w:t>
      </w:r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>Post condizione: all’interno di l sarà contenuto l’ordinamento topologico</w:t>
      </w:r>
      <w:r w:rsidR="00AD5B18">
        <w:rPr>
          <w:lang w:val="it-IT"/>
        </w:rPr>
        <w:t xml:space="preserve">. Se l’ordinamento topologico non esiste, la variabile GRAPH_ERROR </w:t>
      </w:r>
      <w:r w:rsidR="000B27FB">
        <w:rPr>
          <w:lang w:val="it-IT"/>
        </w:rPr>
        <w:t>assumerà</w:t>
      </w:r>
      <w:r w:rsidR="00AD5B18">
        <w:rPr>
          <w:lang w:val="it-IT"/>
        </w:rPr>
        <w:t xml:space="preserve"> il valore -6 </w:t>
      </w:r>
    </w:p>
    <w:p w:rsidR="00AC7CAA" w:rsidRPr="00AD5B18" w:rsidRDefault="00AC7CAA" w:rsidP="00AC7CAA">
      <w:pPr>
        <w:ind w:left="360"/>
        <w:rPr>
          <w:lang w:val="it-IT"/>
        </w:rPr>
      </w:pPr>
      <w:r>
        <w:rPr>
          <w:lang w:val="it-IT"/>
        </w:rPr>
        <w:t>Comple</w:t>
      </w:r>
      <w:r w:rsidR="00AD5B18">
        <w:rPr>
          <w:lang w:val="it-IT"/>
        </w:rPr>
        <w:t xml:space="preserve">ssità in termini di tempo: </w:t>
      </w:r>
      <m:oMath>
        <m:r>
          <w:rPr>
            <w:rFonts w:ascii="Cambria Math" w:hAnsi="Cambria Math"/>
            <w:lang w:val="it-IT"/>
          </w:rPr>
          <m:t>Ο(V+E)</m:t>
        </m:r>
      </m:oMath>
    </w:p>
    <w:p w:rsidR="00AC7CAA" w:rsidRDefault="00AC7CAA" w:rsidP="00AC7CAA">
      <w:pPr>
        <w:ind w:left="360"/>
        <w:rPr>
          <w:lang w:val="it-IT"/>
        </w:rPr>
      </w:pPr>
      <w:r>
        <w:rPr>
          <w:lang w:val="it-IT"/>
        </w:rPr>
        <w:t xml:space="preserve">Complessità in termini di spazio: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BF23F7" w:rsidRDefault="00BF23F7" w:rsidP="00AD5B18">
      <w:pPr>
        <w:pStyle w:val="Titolo3"/>
        <w:ind w:left="720"/>
        <w:rPr>
          <w:lang w:val="it-IT"/>
        </w:rPr>
      </w:pPr>
      <w:r>
        <w:rPr>
          <w:lang w:val="it-IT"/>
        </w:rPr>
        <w:t xml:space="preserve"> </w:t>
      </w:r>
      <w:bookmarkStart w:id="14" w:name="_Toc485030871"/>
      <w:r w:rsidR="00AC7CAA">
        <w:rPr>
          <w:lang w:val="it-IT"/>
        </w:rPr>
        <w:t xml:space="preserve">Funzione </w:t>
      </w:r>
      <w:proofErr w:type="spellStart"/>
      <w:r w:rsidR="00AC7CAA" w:rsidRPr="00AC7CAA">
        <w:rPr>
          <w:lang w:val="it-IT"/>
        </w:rPr>
        <w:t>printPath</w:t>
      </w:r>
      <w:bookmarkEnd w:id="14"/>
      <w:proofErr w:type="spellEnd"/>
    </w:p>
    <w:p w:rsidR="00AC7CAA" w:rsidRDefault="00AC7CAA" w:rsidP="00AC7CAA">
      <w:pPr>
        <w:rPr>
          <w:lang w:val="it-IT"/>
        </w:rPr>
      </w:pPr>
      <w:r>
        <w:rPr>
          <w:lang w:val="it-IT"/>
        </w:rPr>
        <w:t xml:space="preserve">Funzione che serve a </w:t>
      </w:r>
      <w:r w:rsidR="00D942D6">
        <w:rPr>
          <w:lang w:val="it-IT"/>
        </w:rPr>
        <w:t>stampare un percorso dopo una visita</w:t>
      </w:r>
    </w:p>
    <w:p w:rsidR="00EF569C" w:rsidRDefault="00632631" w:rsidP="00AC7CAA">
      <w:pPr>
        <w:rPr>
          <w:lang w:val="it-IT"/>
        </w:rPr>
      </w:pPr>
      <w:r>
        <w:rPr>
          <w:lang w:val="it-IT"/>
        </w:rPr>
        <w:t>Elenco dei parametri:</w:t>
      </w:r>
    </w:p>
    <w:p w:rsidR="00632631" w:rsidRDefault="00632631" w:rsidP="00632631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</w:p>
    <w:p w:rsidR="00632631" w:rsidRDefault="00632631" w:rsidP="00632631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>s: nodo sorgente</w:t>
      </w:r>
    </w:p>
    <w:p w:rsidR="00C91514" w:rsidRPr="00AD5B18" w:rsidRDefault="00A75153" w:rsidP="00C91514">
      <w:pPr>
        <w:rPr>
          <w:u w:val="single"/>
          <w:lang w:val="it-IT"/>
        </w:rPr>
      </w:pPr>
      <w:r>
        <w:rPr>
          <w:lang w:val="it-IT"/>
        </w:rPr>
        <w:t>Complessità in termini di tempo:</w:t>
      </w:r>
      <w:r w:rsidR="00D9218D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6058BB" w:rsidRDefault="00CA4A3E" w:rsidP="00AD5B18">
      <w:pPr>
        <w:pStyle w:val="Titolo3"/>
        <w:ind w:left="720"/>
        <w:rPr>
          <w:lang w:val="it-IT"/>
        </w:rPr>
      </w:pPr>
      <w:bookmarkStart w:id="15" w:name="_Toc485030872"/>
      <w:r>
        <w:rPr>
          <w:lang w:val="it-IT"/>
        </w:rPr>
        <w:t xml:space="preserve">Funzione </w:t>
      </w:r>
      <w:proofErr w:type="spellStart"/>
      <w:r>
        <w:rPr>
          <w:lang w:val="it-IT"/>
        </w:rPr>
        <w:t>pathGenerator</w:t>
      </w:r>
      <w:bookmarkEnd w:id="15"/>
      <w:proofErr w:type="spellEnd"/>
    </w:p>
    <w:p w:rsidR="0057388A" w:rsidRDefault="0057388A" w:rsidP="0057388A">
      <w:pPr>
        <w:rPr>
          <w:lang w:val="it-IT"/>
        </w:rPr>
      </w:pPr>
      <w:r>
        <w:rPr>
          <w:lang w:val="it-IT"/>
        </w:rPr>
        <w:t>Funzione che si occupa di generare un percorso sotto forma di lista puntata a partire da una visita precedentemente eseguita.</w:t>
      </w:r>
    </w:p>
    <w:p w:rsidR="0057388A" w:rsidRDefault="005A3B10" w:rsidP="0057388A">
      <w:pPr>
        <w:rPr>
          <w:lang w:val="it-IT"/>
        </w:rPr>
      </w:pPr>
      <w:r>
        <w:rPr>
          <w:lang w:val="it-IT"/>
        </w:rPr>
        <w:t>Elenco dei parametri:</w:t>
      </w:r>
    </w:p>
    <w:p w:rsidR="005A3B10" w:rsidRDefault="005A3B10" w:rsidP="005A3B10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>g: grafo su cui si è effettuata la visita</w:t>
      </w:r>
    </w:p>
    <w:p w:rsidR="00C25036" w:rsidRDefault="00C25036" w:rsidP="005A3B10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 xml:space="preserve">v: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restituita da una visita precedentemente effettuata</w:t>
      </w:r>
    </w:p>
    <w:p w:rsidR="005A3B10" w:rsidRPr="00B3436C" w:rsidRDefault="005A3B10" w:rsidP="00B3436C">
      <w:pPr>
        <w:pStyle w:val="Paragrafoelenco"/>
        <w:numPr>
          <w:ilvl w:val="0"/>
          <w:numId w:val="32"/>
        </w:numPr>
        <w:rPr>
          <w:lang w:val="it-IT"/>
        </w:rPr>
      </w:pPr>
      <w:r w:rsidRPr="00B3436C">
        <w:rPr>
          <w:lang w:val="it-IT"/>
        </w:rPr>
        <w:t>s: nodo sorgente da cui parte la visita</w:t>
      </w:r>
    </w:p>
    <w:p w:rsidR="005A3B10" w:rsidRPr="00A75153" w:rsidRDefault="005A3B10" w:rsidP="005A3B10">
      <w:pPr>
        <w:rPr>
          <w:lang w:val="it-IT"/>
        </w:rPr>
      </w:pPr>
      <w:r>
        <w:rPr>
          <w:lang w:val="it-IT"/>
        </w:rPr>
        <w:t>Complessità in termini di tempo:</w:t>
      </w:r>
      <w:r w:rsidR="00D9218D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Ο(V)</m:t>
        </m:r>
      </m:oMath>
      <w:r>
        <w:rPr>
          <w:lang w:val="it-IT"/>
        </w:rPr>
        <w:br/>
        <w:t>Complessità in termini di spazio:</w:t>
      </w:r>
      <w:r w:rsidR="00D9218D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5A3B10" w:rsidRPr="0057388A" w:rsidRDefault="005A3B10" w:rsidP="0057388A">
      <w:pPr>
        <w:rPr>
          <w:lang w:val="it-IT"/>
        </w:rPr>
      </w:pPr>
    </w:p>
    <w:p w:rsidR="00CA4A3E" w:rsidRDefault="00CA4A3E" w:rsidP="00AD5B18">
      <w:pPr>
        <w:pStyle w:val="Titolo3"/>
        <w:ind w:left="720"/>
        <w:rPr>
          <w:lang w:val="it-IT"/>
        </w:rPr>
      </w:pPr>
      <w:r>
        <w:rPr>
          <w:lang w:val="it-IT"/>
        </w:rPr>
        <w:t xml:space="preserve"> </w:t>
      </w:r>
      <w:bookmarkStart w:id="16" w:name="_Toc485030873"/>
      <w:r w:rsidR="00A75153">
        <w:rPr>
          <w:lang w:val="it-IT"/>
        </w:rPr>
        <w:t xml:space="preserve">Funzione </w:t>
      </w:r>
      <w:proofErr w:type="spellStart"/>
      <w:r w:rsidR="00A75153">
        <w:rPr>
          <w:lang w:val="it-IT"/>
        </w:rPr>
        <w:t>pathExtender</w:t>
      </w:r>
      <w:bookmarkEnd w:id="16"/>
      <w:proofErr w:type="spellEnd"/>
    </w:p>
    <w:p w:rsidR="005A3B10" w:rsidRDefault="005A3B10" w:rsidP="005A3B10">
      <w:pPr>
        <w:rPr>
          <w:lang w:val="it-IT"/>
        </w:rPr>
      </w:pPr>
      <w:r>
        <w:rPr>
          <w:lang w:val="it-IT"/>
        </w:rPr>
        <w:t>Funzione che si occupa di estendere un percorso precedentemente generato</w:t>
      </w:r>
      <w:r w:rsidR="00BB3E30">
        <w:rPr>
          <w:lang w:val="it-IT"/>
        </w:rPr>
        <w:t xml:space="preserve"> da una visita</w:t>
      </w:r>
    </w:p>
    <w:p w:rsidR="00BB3E30" w:rsidRDefault="00BB3E30" w:rsidP="00BB3E30">
      <w:pPr>
        <w:rPr>
          <w:lang w:val="it-IT"/>
        </w:rPr>
      </w:pPr>
      <w:r>
        <w:rPr>
          <w:lang w:val="it-IT"/>
        </w:rPr>
        <w:t>Elenco dei parametri: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>g: grafo su cui si è effettuata la visita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: lista puntata contenente il percorso precedentemente generato da una visita</w:t>
      </w:r>
    </w:p>
    <w:p w:rsidR="00BB3E30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 xml:space="preserve">v: riferimento della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contenente i dati ottenuti da una visita precedentemente effettuata</w:t>
      </w:r>
    </w:p>
    <w:p w:rsidR="00BB3E30" w:rsidRPr="00B3436C" w:rsidRDefault="00BB3E30" w:rsidP="00BB3E30">
      <w:pPr>
        <w:pStyle w:val="Paragrafoelenco"/>
        <w:numPr>
          <w:ilvl w:val="0"/>
          <w:numId w:val="34"/>
        </w:numPr>
        <w:rPr>
          <w:lang w:val="it-IT"/>
        </w:rPr>
      </w:pPr>
      <w:r>
        <w:rPr>
          <w:lang w:val="it-IT"/>
        </w:rPr>
        <w:t>s: sorgente da cui ha origine la visita</w:t>
      </w:r>
    </w:p>
    <w:p w:rsidR="00BB3E30" w:rsidRDefault="00BB3E30" w:rsidP="005A3B10">
      <w:pPr>
        <w:rPr>
          <w:lang w:val="it-IT"/>
        </w:rPr>
      </w:pPr>
      <w:r>
        <w:rPr>
          <w:lang w:val="it-IT"/>
        </w:rPr>
        <w:t>Complessità in termini di tempo:</w:t>
      </w:r>
      <w:r w:rsidR="006D6831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6C4C21" w:rsidRPr="005A3B10" w:rsidRDefault="006C4C21" w:rsidP="005A3B10">
      <w:pPr>
        <w:rPr>
          <w:lang w:val="it-IT"/>
        </w:rPr>
      </w:pPr>
      <w:r>
        <w:rPr>
          <w:lang w:val="it-IT"/>
        </w:rPr>
        <w:t xml:space="preserve">Complessità in termini di spazio: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A75153" w:rsidRDefault="00DF5AEC" w:rsidP="00AD5B18">
      <w:pPr>
        <w:pStyle w:val="Titolo3"/>
        <w:ind w:left="720"/>
        <w:rPr>
          <w:lang w:val="it-IT"/>
        </w:rPr>
      </w:pPr>
      <w:bookmarkStart w:id="17" w:name="_Toc485030874"/>
      <w:r>
        <w:rPr>
          <w:lang w:val="it-IT"/>
        </w:rPr>
        <w:lastRenderedPageBreak/>
        <w:t xml:space="preserve">Funzione </w:t>
      </w:r>
      <w:proofErr w:type="spellStart"/>
      <w:r>
        <w:rPr>
          <w:lang w:val="it-IT"/>
        </w:rPr>
        <w:t>initializeVisit</w:t>
      </w:r>
      <w:proofErr w:type="spellEnd"/>
      <w:r w:rsidR="00BB1576">
        <w:rPr>
          <w:lang w:val="it-IT"/>
        </w:rPr>
        <w:t>:</w:t>
      </w:r>
      <w:bookmarkEnd w:id="17"/>
    </w:p>
    <w:p w:rsidR="00BB1576" w:rsidRDefault="00BB1576" w:rsidP="00BB1576">
      <w:pPr>
        <w:rPr>
          <w:lang w:val="it-IT"/>
        </w:rPr>
      </w:pPr>
      <w:r>
        <w:rPr>
          <w:lang w:val="it-IT"/>
        </w:rPr>
        <w:t xml:space="preserve">Funzione che si occupa di allocare e inizializzare gli elementi all’interno della struttura </w:t>
      </w:r>
      <w:proofErr w:type="spellStart"/>
      <w:r>
        <w:rPr>
          <w:lang w:val="it-IT"/>
        </w:rPr>
        <w:t>visit</w:t>
      </w:r>
      <w:proofErr w:type="spellEnd"/>
      <w:r>
        <w:rPr>
          <w:lang w:val="it-IT"/>
        </w:rPr>
        <w:t xml:space="preserve"> prima di effettuare una visita del grafo.</w:t>
      </w:r>
    </w:p>
    <w:p w:rsidR="00BB1576" w:rsidRDefault="00BB1576" w:rsidP="00BB1576">
      <w:pPr>
        <w:rPr>
          <w:lang w:val="it-IT"/>
        </w:rPr>
      </w:pPr>
      <w:r>
        <w:rPr>
          <w:lang w:val="it-IT"/>
        </w:rPr>
        <w:t>Elenco dei parametri:</w:t>
      </w:r>
    </w:p>
    <w:p w:rsidR="00BB1576" w:rsidRDefault="00BB1576" w:rsidP="00BB1576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g: grafo su cui verrà eseguita la visita</w:t>
      </w:r>
    </w:p>
    <w:p w:rsidR="00BB1576" w:rsidRDefault="00BB1576" w:rsidP="00BB1576">
      <w:pPr>
        <w:rPr>
          <w:lang w:val="it-IT"/>
        </w:rPr>
      </w:pPr>
      <w:r>
        <w:rPr>
          <w:lang w:val="it-IT"/>
        </w:rPr>
        <w:t xml:space="preserve">Post condizione: restituisce un riferimento alla struttura </w:t>
      </w:r>
      <w:proofErr w:type="spellStart"/>
      <w:r>
        <w:rPr>
          <w:lang w:val="it-IT"/>
        </w:rPr>
        <w:t>visit</w:t>
      </w:r>
      <w:proofErr w:type="spellEnd"/>
      <w:r w:rsidR="0057388A">
        <w:rPr>
          <w:lang w:val="it-IT"/>
        </w:rPr>
        <w:t xml:space="preserve"> </w:t>
      </w:r>
      <w:r w:rsidR="006D6831">
        <w:rPr>
          <w:lang w:val="it-IT"/>
        </w:rPr>
        <w:t>inizializzata.</w:t>
      </w:r>
    </w:p>
    <w:p w:rsidR="006C4C21" w:rsidRDefault="006C4C21" w:rsidP="00BB1576">
      <w:pPr>
        <w:rPr>
          <w:lang w:val="it-IT"/>
        </w:rPr>
      </w:pPr>
      <w:r>
        <w:rPr>
          <w:lang w:val="it-IT"/>
        </w:rPr>
        <w:t xml:space="preserve">Complessità in termini di tempo :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6C4C21" w:rsidRPr="006C4C21" w:rsidRDefault="006C4C21" w:rsidP="00BB1576">
      <w:pPr>
        <w:rPr>
          <w:lang w:val="it-IT"/>
        </w:rPr>
      </w:pPr>
      <w:r>
        <w:rPr>
          <w:lang w:val="it-IT"/>
        </w:rPr>
        <w:t xml:space="preserve">Complessità in termini di spazio: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1D614E" w:rsidRDefault="00A22B8C" w:rsidP="00AD5B18">
      <w:pPr>
        <w:pStyle w:val="Titolo2"/>
        <w:ind w:left="576"/>
        <w:rPr>
          <w:lang w:val="it-IT"/>
        </w:rPr>
      </w:pPr>
      <w:bookmarkStart w:id="18" w:name="_Toc485030875"/>
      <w:r>
        <w:rPr>
          <w:lang w:val="it-IT"/>
        </w:rPr>
        <w:t>R</w:t>
      </w:r>
      <w:r w:rsidR="001D614E">
        <w:rPr>
          <w:lang w:val="it-IT"/>
        </w:rPr>
        <w:t>icerca del percorso minimo in un grafo avente due nodi alla stessa altezza</w:t>
      </w:r>
      <w:bookmarkEnd w:id="18"/>
    </w:p>
    <w:p w:rsidR="001D614E" w:rsidRPr="006C4C21" w:rsidRDefault="001D614E" w:rsidP="001D614E">
      <w:pPr>
        <w:rPr>
          <w:u w:val="single"/>
          <w:lang w:val="it-IT"/>
        </w:rPr>
      </w:pPr>
      <w:r>
        <w:rPr>
          <w:lang w:val="it-IT"/>
        </w:rPr>
        <w:t>Per risolvere il secondo punto del problema</w:t>
      </w:r>
      <w:r w:rsidR="006C4C21">
        <w:rPr>
          <w:lang w:val="it-IT"/>
        </w:rPr>
        <w:t>,</w:t>
      </w:r>
      <w:r w:rsidR="00D71BFE">
        <w:rPr>
          <w:lang w:val="it-IT"/>
        </w:rPr>
        <w:t xml:space="preserve"> </w:t>
      </w:r>
      <w:r w:rsidR="006C4C21">
        <w:rPr>
          <w:lang w:val="it-IT"/>
        </w:rPr>
        <w:t>è possibile utilizzare l’algoritmo precedente nel caso in cui non vi siano cicli con nodi aventi altezza uguale</w:t>
      </w:r>
      <w:r w:rsidR="00D71BFE">
        <w:rPr>
          <w:lang w:val="it-IT"/>
        </w:rPr>
        <w:t xml:space="preserve"> </w:t>
      </w:r>
      <w:r w:rsidR="006C4C21">
        <w:rPr>
          <w:lang w:val="it-IT"/>
        </w:rPr>
        <w:t>dato che si può</w:t>
      </w:r>
      <w:r w:rsidR="00D71BFE">
        <w:rPr>
          <w:lang w:val="it-IT"/>
        </w:rPr>
        <w:t xml:space="preserve"> </w:t>
      </w:r>
      <w:r w:rsidR="00BD28ED">
        <w:rPr>
          <w:lang w:val="it-IT"/>
        </w:rPr>
        <w:t>utilizzare l’ordinamento topologico per visitare il grafo.</w:t>
      </w:r>
      <w:r w:rsidR="006C4C21">
        <w:rPr>
          <w:lang w:val="it-IT"/>
        </w:rPr>
        <w:t xml:space="preserve"> Altrimenti, se nel grafo è presente un ciclo i cui vertici hanno la stessa altezza è necessario utilizzare </w:t>
      </w:r>
      <w:proofErr w:type="spellStart"/>
      <w:r w:rsidR="006C4C21">
        <w:rPr>
          <w:lang w:val="it-IT"/>
        </w:rPr>
        <w:t>Dij</w:t>
      </w:r>
      <w:r w:rsidR="004632F8">
        <w:rPr>
          <w:lang w:val="it-IT"/>
        </w:rPr>
        <w:t>k</w:t>
      </w:r>
      <w:r w:rsidR="006C4C21">
        <w:rPr>
          <w:lang w:val="it-IT"/>
        </w:rPr>
        <w:t>stra</w:t>
      </w:r>
      <w:proofErr w:type="spellEnd"/>
      <w:r w:rsidR="006C4C21">
        <w:rPr>
          <w:lang w:val="it-IT"/>
        </w:rPr>
        <w:t xml:space="preserve"> per poter trovare il percorso minimo.</w:t>
      </w:r>
    </w:p>
    <w:p w:rsidR="00BD28ED" w:rsidRDefault="00A22B8C" w:rsidP="00AD5B18">
      <w:pPr>
        <w:pStyle w:val="Titolo2"/>
        <w:ind w:left="576"/>
        <w:rPr>
          <w:lang w:val="it-IT"/>
        </w:rPr>
      </w:pPr>
      <w:bookmarkStart w:id="19" w:name="_Toc485030876"/>
      <w:r>
        <w:rPr>
          <w:lang w:val="it-IT"/>
        </w:rPr>
        <w:t>D</w:t>
      </w:r>
      <w:r w:rsidR="00BD28ED">
        <w:rPr>
          <w:lang w:val="it-IT"/>
        </w:rPr>
        <w:t>ettagli implementativi</w:t>
      </w:r>
      <w:bookmarkEnd w:id="19"/>
    </w:p>
    <w:p w:rsidR="00BD28ED" w:rsidRDefault="00BD28ED" w:rsidP="00AD5B18">
      <w:pPr>
        <w:pStyle w:val="Titolo3"/>
        <w:ind w:left="720"/>
        <w:rPr>
          <w:lang w:val="it-IT"/>
        </w:rPr>
      </w:pPr>
      <w:bookmarkStart w:id="20" w:name="_Toc485030877"/>
      <w:r>
        <w:rPr>
          <w:lang w:val="it-IT"/>
        </w:rPr>
        <w:t xml:space="preserve">Algoritmo di </w:t>
      </w:r>
      <w:proofErr w:type="spellStart"/>
      <w:r>
        <w:rPr>
          <w:lang w:val="it-IT"/>
        </w:rPr>
        <w:t>Dijkstra</w:t>
      </w:r>
      <w:bookmarkEnd w:id="20"/>
      <w:proofErr w:type="spellEnd"/>
      <w:r>
        <w:rPr>
          <w:lang w:val="it-IT"/>
        </w:rPr>
        <w:t xml:space="preserve"> </w:t>
      </w:r>
    </w:p>
    <w:p w:rsidR="00BD28ED" w:rsidRDefault="00BD28ED" w:rsidP="00BD28ED">
      <w:pPr>
        <w:rPr>
          <w:lang w:val="it-IT"/>
        </w:rPr>
      </w:pPr>
      <w:r>
        <w:rPr>
          <w:lang w:val="it-IT"/>
        </w:rPr>
        <w:t xml:space="preserve">Funzione che consente di trovare il percorso minimo </w:t>
      </w:r>
      <w:r w:rsidR="00C5754C">
        <w:rPr>
          <w:lang w:val="it-IT"/>
        </w:rPr>
        <w:t>da una sorgente ai nodi in un grafo pesato</w:t>
      </w:r>
    </w:p>
    <w:p w:rsidR="00693E61" w:rsidRDefault="00693E61" w:rsidP="00693E61">
      <w:pPr>
        <w:rPr>
          <w:lang w:val="it-IT"/>
        </w:rPr>
      </w:pPr>
      <w:r>
        <w:rPr>
          <w:lang w:val="it-IT"/>
        </w:rPr>
        <w:t>Elenco dei parametri:</w:t>
      </w:r>
    </w:p>
    <w:p w:rsidR="00693E61" w:rsidRDefault="00693E61" w:rsidP="00693E61">
      <w:pPr>
        <w:pStyle w:val="Paragrafoelenco"/>
        <w:numPr>
          <w:ilvl w:val="0"/>
          <w:numId w:val="36"/>
        </w:numPr>
        <w:rPr>
          <w:lang w:val="it-IT"/>
        </w:rPr>
      </w:pPr>
      <w:r>
        <w:rPr>
          <w:lang w:val="it-IT"/>
        </w:rPr>
        <w:t>g: grafo su cui viene effettuata la visita</w:t>
      </w:r>
    </w:p>
    <w:p w:rsidR="00693E61" w:rsidRDefault="00693E61" w:rsidP="00693E61">
      <w:pPr>
        <w:pStyle w:val="Paragrafoelenco"/>
        <w:numPr>
          <w:ilvl w:val="0"/>
          <w:numId w:val="36"/>
        </w:numPr>
        <w:rPr>
          <w:lang w:val="it-IT"/>
        </w:rPr>
      </w:pPr>
      <w:r>
        <w:rPr>
          <w:lang w:val="it-IT"/>
        </w:rPr>
        <w:t>s: sorgente da cui parte la visita</w:t>
      </w:r>
    </w:p>
    <w:p w:rsidR="00693E61" w:rsidRDefault="00693E61" w:rsidP="00693E61">
      <w:pPr>
        <w:rPr>
          <w:lang w:val="it-IT"/>
        </w:rPr>
      </w:pPr>
      <w:r>
        <w:rPr>
          <w:lang w:val="it-IT"/>
        </w:rPr>
        <w:t xml:space="preserve">L’algoritmo si serve dell’utilizzo di code a priorità </w:t>
      </w:r>
      <w:r w:rsidR="00157914">
        <w:rPr>
          <w:lang w:val="it-IT"/>
        </w:rPr>
        <w:t xml:space="preserve">al fine di rendere l’estrazione del peso minimo un’operazione costante. </w:t>
      </w:r>
    </w:p>
    <w:p w:rsidR="008C6C23" w:rsidRDefault="008C6C23" w:rsidP="00693E61">
      <w:pPr>
        <w:rPr>
          <w:lang w:val="it-IT"/>
        </w:rPr>
      </w:pPr>
      <w:r>
        <w:rPr>
          <w:lang w:val="it-IT"/>
        </w:rPr>
        <w:t>Co</w:t>
      </w:r>
      <w:r w:rsidR="00813A6C">
        <w:rPr>
          <w:lang w:val="it-IT"/>
        </w:rPr>
        <w:t xml:space="preserve">mplessità in termini di tempo: </w:t>
      </w:r>
      <m:oMath>
        <m:r>
          <w:rPr>
            <w:rFonts w:ascii="Cambria Math" w:hAnsi="Cambria Math"/>
            <w:lang w:val="it-IT"/>
          </w:rPr>
          <m:t>Ο(Vlo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(V)+E)</m:t>
        </m:r>
      </m:oMath>
    </w:p>
    <w:p w:rsidR="008C6C23" w:rsidRDefault="008C6C23" w:rsidP="00693E61">
      <w:pPr>
        <w:rPr>
          <w:lang w:val="it-IT"/>
        </w:rPr>
      </w:pPr>
      <w:r>
        <w:rPr>
          <w:lang w:val="it-IT"/>
        </w:rPr>
        <w:t>Complessità in termini di spazio: è necessario l’utilizzo di code a priorità</w:t>
      </w:r>
    </w:p>
    <w:p w:rsidR="002770B0" w:rsidRDefault="002770B0" w:rsidP="00693E61">
      <w:pPr>
        <w:rPr>
          <w:lang w:val="it-IT"/>
        </w:rPr>
      </w:pPr>
    </w:p>
    <w:p w:rsidR="002770B0" w:rsidRDefault="004632F8" w:rsidP="00AD5B18">
      <w:pPr>
        <w:pStyle w:val="Titolo2"/>
        <w:ind w:left="576"/>
        <w:rPr>
          <w:lang w:val="it-IT"/>
        </w:rPr>
      </w:pPr>
      <w:bookmarkStart w:id="21" w:name="_Toc485030878"/>
      <w:r w:rsidRPr="004632F8">
        <w:rPr>
          <w:lang w:val="it-IT"/>
        </w:rPr>
        <w:t>A</w:t>
      </w:r>
      <w:r w:rsidR="002770B0" w:rsidRPr="004632F8">
        <w:rPr>
          <w:lang w:val="it-IT"/>
        </w:rPr>
        <w:t>lgoritmo</w:t>
      </w:r>
      <w:r w:rsidR="002770B0">
        <w:rPr>
          <w:lang w:val="it-IT"/>
        </w:rPr>
        <w:t xml:space="preserve"> </w:t>
      </w:r>
      <w:proofErr w:type="spellStart"/>
      <w:r w:rsidR="002770B0" w:rsidRPr="002770B0">
        <w:rPr>
          <w:lang w:val="it-IT"/>
        </w:rPr>
        <w:t>loseWeightPathPrinter</w:t>
      </w:r>
      <w:bookmarkEnd w:id="21"/>
      <w:proofErr w:type="spellEnd"/>
    </w:p>
    <w:p w:rsidR="002770B0" w:rsidRDefault="002770B0" w:rsidP="002770B0">
      <w:pPr>
        <w:rPr>
          <w:lang w:val="it-IT"/>
        </w:rPr>
      </w:pPr>
      <w:r>
        <w:rPr>
          <w:lang w:val="it-IT"/>
        </w:rPr>
        <w:t xml:space="preserve">La funzione si occupa di determinare se </w:t>
      </w:r>
      <w:r w:rsidR="004632F8">
        <w:rPr>
          <w:lang w:val="it-IT"/>
        </w:rPr>
        <w:t>esiste un percorso minimo che rispetti i vincoli della traccia (utilizzando la strategia migliore) e di stamparlo</w:t>
      </w:r>
      <w:r>
        <w:rPr>
          <w:lang w:val="it-IT"/>
        </w:rPr>
        <w:t xml:space="preserve">. </w:t>
      </w:r>
      <w:r w:rsidR="004632F8">
        <w:rPr>
          <w:lang w:val="it-IT"/>
        </w:rPr>
        <w:t>Attraverso la ricerca dell’ordinamento topologico è possibile determinare quale visita effettuare sul grafo.</w:t>
      </w:r>
    </w:p>
    <w:p w:rsidR="002770B0" w:rsidRPr="002770B0" w:rsidRDefault="002770B0" w:rsidP="002770B0">
      <w:pPr>
        <w:rPr>
          <w:lang w:val="it-IT"/>
        </w:rPr>
      </w:pPr>
    </w:p>
    <w:p w:rsidR="002603D5" w:rsidRDefault="002603D5" w:rsidP="002603D5">
      <w:pPr>
        <w:rPr>
          <w:lang w:val="it-IT"/>
        </w:rPr>
      </w:pPr>
      <w:r>
        <w:rPr>
          <w:lang w:val="it-IT"/>
        </w:rPr>
        <w:t>Elenco dei parametri:</w:t>
      </w:r>
    </w:p>
    <w:p w:rsidR="002603D5" w:rsidRDefault="002603D5" w:rsidP="002603D5">
      <w:pPr>
        <w:pStyle w:val="Paragrafoelenco"/>
        <w:numPr>
          <w:ilvl w:val="0"/>
          <w:numId w:val="38"/>
        </w:numPr>
        <w:rPr>
          <w:lang w:val="it-IT"/>
        </w:rPr>
      </w:pPr>
      <w:r>
        <w:rPr>
          <w:lang w:val="it-IT"/>
        </w:rPr>
        <w:t>g: grafo su cui viene effettuata la visita</w:t>
      </w:r>
    </w:p>
    <w:p w:rsidR="00693E61" w:rsidRDefault="002603D5" w:rsidP="00BD28ED">
      <w:pPr>
        <w:pStyle w:val="Paragrafoelenco"/>
        <w:numPr>
          <w:ilvl w:val="0"/>
          <w:numId w:val="38"/>
        </w:numPr>
        <w:rPr>
          <w:lang w:val="it-IT"/>
        </w:rPr>
      </w:pPr>
      <w:r>
        <w:rPr>
          <w:lang w:val="it-IT"/>
        </w:rPr>
        <w:lastRenderedPageBreak/>
        <w:t>s: sorgente da cui parte la visita</w:t>
      </w:r>
    </w:p>
    <w:p w:rsidR="002603D5" w:rsidRPr="002603D5" w:rsidRDefault="002603D5" w:rsidP="00BD28ED">
      <w:pPr>
        <w:pStyle w:val="Paragrafoelenco"/>
        <w:numPr>
          <w:ilvl w:val="0"/>
          <w:numId w:val="38"/>
        </w:numPr>
        <w:rPr>
          <w:lang w:val="it-IT"/>
        </w:rPr>
      </w:pPr>
      <w:proofErr w:type="gramStart"/>
      <w:r>
        <w:rPr>
          <w:lang w:val="it-IT"/>
        </w:rPr>
        <w:t>d:nodo</w:t>
      </w:r>
      <w:proofErr w:type="gramEnd"/>
      <w:r>
        <w:rPr>
          <w:lang w:val="it-IT"/>
        </w:rPr>
        <w:t xml:space="preserve"> di destinazione della visita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>Logica dell’algoritmo:</w:t>
      </w:r>
      <w:r>
        <w:rPr>
          <w:lang w:val="it-IT"/>
        </w:rPr>
        <w:br/>
        <w:t xml:space="preserve">Inizialmente l’algoritmo richiama la funzione </w:t>
      </w:r>
      <w:proofErr w:type="spellStart"/>
      <w:r w:rsidR="00AD5B18">
        <w:rPr>
          <w:lang w:val="it-IT"/>
        </w:rPr>
        <w:t>uphillVisit</w:t>
      </w:r>
      <w:proofErr w:type="spellEnd"/>
      <w:r>
        <w:rPr>
          <w:lang w:val="it-IT"/>
        </w:rPr>
        <w:t xml:space="preserve"> per controllare </w:t>
      </w:r>
      <w:r w:rsidR="004632F8">
        <w:rPr>
          <w:lang w:val="it-IT"/>
        </w:rPr>
        <w:t xml:space="preserve">se è possibile generare un ordinamento topologico da sorgente e destinazione. Se uno </w:t>
      </w:r>
      <w:r w:rsidR="004632F8" w:rsidRPr="004632F8">
        <w:rPr>
          <w:lang w:val="it-IT"/>
        </w:rPr>
        <w:t>degli</w:t>
      </w:r>
      <w:r w:rsidR="004632F8">
        <w:rPr>
          <w:lang w:val="it-IT"/>
        </w:rPr>
        <w:t xml:space="preserve"> ordinamenti topologici non è generabile, effettua le visite con l’algoritmo di </w:t>
      </w:r>
      <w:proofErr w:type="spellStart"/>
      <w:r w:rsidR="004632F8">
        <w:rPr>
          <w:lang w:val="it-IT"/>
        </w:rPr>
        <w:t>Dijk</w:t>
      </w:r>
      <w:r w:rsidR="0046662E">
        <w:rPr>
          <w:lang w:val="it-IT"/>
        </w:rPr>
        <w:t>s</w:t>
      </w:r>
      <w:r w:rsidR="004632F8">
        <w:rPr>
          <w:lang w:val="it-IT"/>
        </w:rPr>
        <w:t>tra</w:t>
      </w:r>
      <w:proofErr w:type="spellEnd"/>
      <w:r w:rsidR="004632F8">
        <w:rPr>
          <w:lang w:val="it-IT"/>
        </w:rPr>
        <w:t xml:space="preserve">. </w:t>
      </w:r>
      <w:r>
        <w:rPr>
          <w:lang w:val="it-IT"/>
        </w:rPr>
        <w:t xml:space="preserve">Successivamente controlla che vi sia un percorso </w:t>
      </w:r>
      <w:r w:rsidR="004632F8">
        <w:rPr>
          <w:lang w:val="it-IT"/>
        </w:rPr>
        <w:t xml:space="preserve">minimo </w:t>
      </w:r>
      <w:r>
        <w:rPr>
          <w:lang w:val="it-IT"/>
        </w:rPr>
        <w:t>che raggiunge la sorgente e la destinazione</w:t>
      </w:r>
      <w:r w:rsidR="004632F8">
        <w:rPr>
          <w:lang w:val="it-IT"/>
        </w:rPr>
        <w:t xml:space="preserve"> sommando le distanze dei nodi raggiunti da entrambe le visite (viene presa in considerazione la somma minima delle distanze)</w:t>
      </w:r>
      <w:r>
        <w:rPr>
          <w:lang w:val="it-IT"/>
        </w:rPr>
        <w:t xml:space="preserve">, e </w:t>
      </w:r>
      <w:r w:rsidR="004632F8">
        <w:rPr>
          <w:lang w:val="it-IT"/>
        </w:rPr>
        <w:t>infine</w:t>
      </w:r>
      <w:r>
        <w:rPr>
          <w:lang w:val="it-IT"/>
        </w:rPr>
        <w:t xml:space="preserve"> lo stampa, altrimenti stampa un messaggio di errore.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>Complessità in termini di tempo:</w:t>
      </w:r>
    </w:p>
    <w:p w:rsidR="002603D5" w:rsidRDefault="002603D5" w:rsidP="00BD28ED">
      <w:pPr>
        <w:rPr>
          <w:lang w:val="it-IT"/>
        </w:rPr>
      </w:pPr>
      <w:r>
        <w:rPr>
          <w:lang w:val="it-IT"/>
        </w:rPr>
        <w:tab/>
        <w:t>Caso di grafo privo di n</w:t>
      </w:r>
      <w:r w:rsidR="00AD5B18">
        <w:rPr>
          <w:lang w:val="it-IT"/>
        </w:rPr>
        <w:t xml:space="preserve">odi aventi stessa altezza: </w:t>
      </w:r>
      <m:oMath>
        <m:r>
          <w:rPr>
            <w:rFonts w:ascii="Cambria Math" w:hAnsi="Cambria Math"/>
            <w:lang w:val="it-IT"/>
          </w:rPr>
          <m:t>Ο(V+E)</m:t>
        </m:r>
      </m:oMath>
    </w:p>
    <w:p w:rsidR="002603D5" w:rsidRDefault="002603D5" w:rsidP="00BD28ED">
      <w:pPr>
        <w:rPr>
          <w:lang w:val="it-IT"/>
        </w:rPr>
      </w:pPr>
      <w:r>
        <w:rPr>
          <w:lang w:val="it-IT"/>
        </w:rPr>
        <w:tab/>
        <w:t>Caso di grafo</w:t>
      </w:r>
      <w:r w:rsidR="00AD5B18">
        <w:rPr>
          <w:lang w:val="it-IT"/>
        </w:rPr>
        <w:t xml:space="preserve"> </w:t>
      </w:r>
      <w:r>
        <w:rPr>
          <w:lang w:val="it-IT"/>
        </w:rPr>
        <w:t>con nodi aventi la stessa altezza</w:t>
      </w:r>
      <w:r w:rsidR="00AD5B18">
        <w:rPr>
          <w:lang w:val="it-IT"/>
        </w:rPr>
        <w:t xml:space="preserve"> in un ciclo: </w:t>
      </w:r>
      <m:oMath>
        <m:r>
          <w:rPr>
            <w:rFonts w:ascii="Cambria Math" w:hAnsi="Cambria Math"/>
            <w:lang w:val="it-IT"/>
          </w:rPr>
          <m:t>Ο(Vlo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g</m:t>
            </m:r>
          </m:e>
          <m:sub>
            <m:r>
              <w:rPr>
                <w:rFonts w:ascii="Cambria Math" w:hAnsi="Cambria Math"/>
                <w:lang w:val="it-IT"/>
              </w:rPr>
              <m:t>2</m:t>
            </m:r>
          </m:sub>
        </m:sSub>
        <m:r>
          <w:rPr>
            <w:rFonts w:ascii="Cambria Math" w:hAnsi="Cambria Math"/>
            <w:lang w:val="it-IT"/>
          </w:rPr>
          <m:t>(V)+E)</m:t>
        </m:r>
      </m:oMath>
    </w:p>
    <w:p w:rsidR="002603D5" w:rsidRDefault="008D6E46" w:rsidP="00BD28ED">
      <w:pPr>
        <w:rPr>
          <w:lang w:val="it-IT"/>
        </w:rPr>
      </w:pPr>
      <w:r>
        <w:rPr>
          <w:lang w:val="it-IT"/>
        </w:rPr>
        <w:t>Complessità in termini di spazio</w:t>
      </w:r>
      <w:r w:rsidR="002603D5">
        <w:rPr>
          <w:lang w:val="it-IT"/>
        </w:rPr>
        <w:t>:</w:t>
      </w:r>
      <w:r w:rsidR="004632F8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Ο(V)</m:t>
        </m:r>
      </m:oMath>
    </w:p>
    <w:p w:rsidR="00E948D8" w:rsidRDefault="00E948D8" w:rsidP="00BD28ED">
      <w:pPr>
        <w:rPr>
          <w:lang w:val="it-IT"/>
        </w:rPr>
      </w:pPr>
    </w:p>
    <w:p w:rsidR="001D614E" w:rsidRPr="0046662E" w:rsidRDefault="00A22B8C" w:rsidP="00FE0555">
      <w:pPr>
        <w:pStyle w:val="Titolo1"/>
        <w:rPr>
          <w:lang w:val="it-IT"/>
        </w:rPr>
      </w:pPr>
      <w:bookmarkStart w:id="22" w:name="_Toc485030879"/>
      <w:r w:rsidRPr="00A22B8C">
        <w:rPr>
          <w:lang w:val="it-IT"/>
        </w:rPr>
        <w:t>M</w:t>
      </w:r>
      <w:r w:rsidR="00E948D8" w:rsidRPr="00A22B8C">
        <w:rPr>
          <w:lang w:val="it-IT"/>
        </w:rPr>
        <w:t>anuale</w:t>
      </w:r>
      <w:r w:rsidR="00E948D8">
        <w:rPr>
          <w:lang w:val="it-IT"/>
        </w:rPr>
        <w:t xml:space="preserve"> utente</w:t>
      </w:r>
      <w:bookmarkEnd w:id="22"/>
    </w:p>
    <w:p w:rsidR="00E948D8" w:rsidRDefault="00E948D8" w:rsidP="00FE0555">
      <w:pPr>
        <w:rPr>
          <w:lang w:val="it-IT"/>
        </w:rPr>
      </w:pPr>
      <w:r>
        <w:rPr>
          <w:lang w:val="it-IT"/>
        </w:rPr>
        <w:t xml:space="preserve">Il software si apre presentando un menù iniziale da cui è possibile scegliere se generare il grafo in maniera randomica o se invece crearne uno immettendo valori scelti dall’utente. </w:t>
      </w:r>
    </w:p>
    <w:p w:rsidR="00E948D8" w:rsidRDefault="00354B7E" w:rsidP="00FE0555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3DB32115" wp14:editId="1C08EA0A">
            <wp:extent cx="5943600" cy="3637280"/>
            <wp:effectExtent l="0" t="0" r="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Inizia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EC" w:rsidRDefault="00E948D8" w:rsidP="00FE0555">
      <w:pPr>
        <w:rPr>
          <w:lang w:val="it-IT"/>
        </w:rPr>
      </w:pPr>
      <w:r>
        <w:rPr>
          <w:lang w:val="it-IT"/>
        </w:rPr>
        <w:lastRenderedPageBreak/>
        <w:t>Una volta selezionata una delle due voci, si aprirà un secondo menù da cui sarà possibile selezionare quale operazione si vuole compiere sul grafo precedentemente creato.</w:t>
      </w:r>
    </w:p>
    <w:p w:rsidR="00354B7E" w:rsidRDefault="005B7022" w:rsidP="00FE0555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1D073915" wp14:editId="39259DFD">
            <wp:extent cx="5943600" cy="36271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ù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7E" w:rsidRDefault="00354B7E" w:rsidP="00FE0555">
      <w:pPr>
        <w:rPr>
          <w:lang w:val="it-IT"/>
        </w:rPr>
      </w:pPr>
      <w:r>
        <w:rPr>
          <w:lang w:val="it-IT"/>
        </w:rPr>
        <w:t>Oltre le operazioni classiche quali inserire e cancellare nodi e archi, è stata data la possibilità di cercare il percorso minimo tra due punti che rispetti la proprietà di essere parte in salita e parte in discesa</w:t>
      </w:r>
      <w:bookmarkStart w:id="23" w:name="_GoBack"/>
      <w:bookmarkEnd w:id="23"/>
      <w:r>
        <w:rPr>
          <w:lang w:val="it-IT"/>
        </w:rPr>
        <w:t>.</w:t>
      </w:r>
    </w:p>
    <w:p w:rsidR="00E948D8" w:rsidRDefault="00E948D8" w:rsidP="00FE0555">
      <w:pPr>
        <w:rPr>
          <w:lang w:val="it-IT"/>
        </w:rPr>
      </w:pPr>
    </w:p>
    <w:p w:rsidR="00E948D8" w:rsidRPr="0046662E" w:rsidRDefault="004152EC" w:rsidP="00FE0555">
      <w:pPr>
        <w:rPr>
          <w:lang w:val="it-IT"/>
        </w:rPr>
      </w:pPr>
      <w:r>
        <w:rPr>
          <w:lang w:val="it-IT"/>
        </w:rPr>
        <w:t>Il comando per eseguire la compilazione del progetto è</w:t>
      </w:r>
      <w:r w:rsidR="00E948D8">
        <w:rPr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gcc</w:t>
      </w:r>
      <w:proofErr w:type="spellEnd"/>
      <w:r w:rsidR="00E948D8" w:rsidRPr="0046662E">
        <w:rPr>
          <w:b/>
          <w:i/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graph.c</w:t>
      </w:r>
      <w:proofErr w:type="spellEnd"/>
      <w:r w:rsidR="00E948D8" w:rsidRPr="0046662E">
        <w:rPr>
          <w:b/>
          <w:i/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queue.c</w:t>
      </w:r>
      <w:proofErr w:type="spellEnd"/>
      <w:r w:rsidR="00E948D8" w:rsidRPr="0046662E">
        <w:rPr>
          <w:b/>
          <w:i/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list.c</w:t>
      </w:r>
      <w:proofErr w:type="spellEnd"/>
      <w:r w:rsidR="00E948D8" w:rsidRPr="0046662E">
        <w:rPr>
          <w:b/>
          <w:i/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utils.c</w:t>
      </w:r>
      <w:proofErr w:type="spellEnd"/>
      <w:r w:rsidR="00E948D8" w:rsidRPr="0046662E">
        <w:rPr>
          <w:b/>
          <w:i/>
          <w:lang w:val="it-IT"/>
        </w:rPr>
        <w:t xml:space="preserve"> </w:t>
      </w:r>
      <w:proofErr w:type="spellStart"/>
      <w:r w:rsidR="00E948D8" w:rsidRPr="0046662E">
        <w:rPr>
          <w:b/>
          <w:i/>
          <w:lang w:val="it-IT"/>
        </w:rPr>
        <w:t>main.c</w:t>
      </w:r>
      <w:proofErr w:type="spellEnd"/>
    </w:p>
    <w:p w:rsidR="001D614E" w:rsidRPr="00FE0555" w:rsidRDefault="001D614E" w:rsidP="001D614E">
      <w:pPr>
        <w:pStyle w:val="Titolo3"/>
        <w:numPr>
          <w:ilvl w:val="0"/>
          <w:numId w:val="0"/>
        </w:numPr>
        <w:ind w:left="-556"/>
        <w:rPr>
          <w:lang w:val="it-IT"/>
        </w:rPr>
      </w:pPr>
    </w:p>
    <w:p w:rsidR="000516AB" w:rsidRPr="000516AB" w:rsidRDefault="000516AB" w:rsidP="000516AB">
      <w:pPr>
        <w:rPr>
          <w:lang w:val="it-IT"/>
        </w:rPr>
      </w:pPr>
    </w:p>
    <w:sectPr w:rsidR="000516AB" w:rsidRPr="000516AB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380" w:rsidRDefault="000A0380" w:rsidP="00864105">
      <w:pPr>
        <w:spacing w:after="0" w:line="240" w:lineRule="auto"/>
      </w:pPr>
      <w:r>
        <w:separator/>
      </w:r>
    </w:p>
  </w:endnote>
  <w:endnote w:type="continuationSeparator" w:id="0">
    <w:p w:rsidR="000A0380" w:rsidRDefault="000A0380" w:rsidP="0086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10" w:rsidRDefault="005A3B10">
    <w:pPr>
      <w:pStyle w:val="Pidipagina"/>
      <w:jc w:val="center"/>
      <w:rPr>
        <w:caps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>PAGE   \* MERGEFORMAT</w:instrText>
    </w:r>
    <w:r>
      <w:rPr>
        <w:caps/>
        <w:color w:val="000000" w:themeColor="accent1"/>
      </w:rPr>
      <w:fldChar w:fldCharType="separate"/>
    </w:r>
    <w:r w:rsidR="003500ED" w:rsidRPr="003500ED">
      <w:rPr>
        <w:caps/>
        <w:noProof/>
        <w:color w:val="000000" w:themeColor="accent1"/>
        <w:lang w:val="it-IT"/>
      </w:rPr>
      <w:t>7</w:t>
    </w:r>
    <w:r>
      <w:rPr>
        <w:caps/>
        <w:color w:val="000000" w:themeColor="accent1"/>
      </w:rPr>
      <w:fldChar w:fldCharType="end"/>
    </w:r>
  </w:p>
  <w:p w:rsidR="005A3B10" w:rsidRDefault="005A3B1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380" w:rsidRDefault="000A0380" w:rsidP="00864105">
      <w:pPr>
        <w:spacing w:after="0" w:line="240" w:lineRule="auto"/>
      </w:pPr>
      <w:r>
        <w:separator/>
      </w:r>
    </w:p>
  </w:footnote>
  <w:footnote w:type="continuationSeparator" w:id="0">
    <w:p w:rsidR="000A0380" w:rsidRDefault="000A0380" w:rsidP="0086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10" w:rsidRDefault="005A3B10">
    <w:pPr>
      <w:pStyle w:val="Intestazione"/>
    </w:pPr>
    <w:r>
      <w:t>ABR Library</w:t>
    </w:r>
  </w:p>
  <w:p w:rsidR="005A3B10" w:rsidRDefault="005A3B1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435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3FBF"/>
    <w:multiLevelType w:val="hybridMultilevel"/>
    <w:tmpl w:val="5E08C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6144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22521D04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itolo2"/>
      <w:lvlText w:val="%1.%2"/>
      <w:lvlJc w:val="left"/>
      <w:pPr>
        <w:ind w:left="-700" w:hanging="576"/>
      </w:pPr>
    </w:lvl>
    <w:lvl w:ilvl="2">
      <w:start w:val="1"/>
      <w:numFmt w:val="decimal"/>
      <w:pStyle w:val="Titolo3"/>
      <w:lvlText w:val="%1.%2.%3"/>
      <w:lvlJc w:val="left"/>
      <w:pPr>
        <w:ind w:left="-556" w:hanging="720"/>
      </w:pPr>
    </w:lvl>
    <w:lvl w:ilvl="3">
      <w:start w:val="1"/>
      <w:numFmt w:val="decimal"/>
      <w:pStyle w:val="Titolo4"/>
      <w:lvlText w:val="%1.%2.%3.%4"/>
      <w:lvlJc w:val="left"/>
      <w:pPr>
        <w:ind w:left="-412" w:hanging="864"/>
      </w:pPr>
    </w:lvl>
    <w:lvl w:ilvl="4">
      <w:start w:val="1"/>
      <w:numFmt w:val="decimal"/>
      <w:pStyle w:val="Titolo5"/>
      <w:lvlText w:val="%1.%2.%3.%4.%5"/>
      <w:lvlJc w:val="left"/>
      <w:pPr>
        <w:ind w:left="-26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-124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0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64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308" w:hanging="1584"/>
      </w:pPr>
    </w:lvl>
  </w:abstractNum>
  <w:abstractNum w:abstractNumId="4" w15:restartNumberingAfterBreak="0">
    <w:nsid w:val="16130EAF"/>
    <w:multiLevelType w:val="hybridMultilevel"/>
    <w:tmpl w:val="2098A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55162"/>
    <w:multiLevelType w:val="hybridMultilevel"/>
    <w:tmpl w:val="E9B42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67E04"/>
    <w:multiLevelType w:val="hybridMultilevel"/>
    <w:tmpl w:val="4D7E34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3D04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61D2E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A3CF8"/>
    <w:multiLevelType w:val="hybridMultilevel"/>
    <w:tmpl w:val="78222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A78B0"/>
    <w:multiLevelType w:val="hybridMultilevel"/>
    <w:tmpl w:val="3294B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B2486"/>
    <w:multiLevelType w:val="hybridMultilevel"/>
    <w:tmpl w:val="9EF0FD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21DF6"/>
    <w:multiLevelType w:val="hybridMultilevel"/>
    <w:tmpl w:val="B6E03A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D74E9"/>
    <w:multiLevelType w:val="hybridMultilevel"/>
    <w:tmpl w:val="9B4EA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1157D"/>
    <w:multiLevelType w:val="hybridMultilevel"/>
    <w:tmpl w:val="2FBA7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4282B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6359"/>
    <w:multiLevelType w:val="hybridMultilevel"/>
    <w:tmpl w:val="26166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76CD1"/>
    <w:multiLevelType w:val="hybridMultilevel"/>
    <w:tmpl w:val="BE846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12396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5D08CC"/>
    <w:multiLevelType w:val="hybridMultilevel"/>
    <w:tmpl w:val="43CC5A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5202D"/>
    <w:multiLevelType w:val="hybridMultilevel"/>
    <w:tmpl w:val="3B1888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86D3D"/>
    <w:multiLevelType w:val="hybridMultilevel"/>
    <w:tmpl w:val="2D3A8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644FD"/>
    <w:multiLevelType w:val="hybridMultilevel"/>
    <w:tmpl w:val="B6E03A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2938D3"/>
    <w:multiLevelType w:val="hybridMultilevel"/>
    <w:tmpl w:val="6C0C6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C3D49"/>
    <w:multiLevelType w:val="hybridMultilevel"/>
    <w:tmpl w:val="87100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8C5C8F"/>
    <w:multiLevelType w:val="hybridMultilevel"/>
    <w:tmpl w:val="5F42C9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A4E22"/>
    <w:multiLevelType w:val="hybridMultilevel"/>
    <w:tmpl w:val="8C701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9"/>
  </w:num>
  <w:num w:numId="14">
    <w:abstractNumId w:val="14"/>
  </w:num>
  <w:num w:numId="15">
    <w:abstractNumId w:val="21"/>
  </w:num>
  <w:num w:numId="16">
    <w:abstractNumId w:val="4"/>
  </w:num>
  <w:num w:numId="17">
    <w:abstractNumId w:val="5"/>
  </w:num>
  <w:num w:numId="18">
    <w:abstractNumId w:val="13"/>
  </w:num>
  <w:num w:numId="19">
    <w:abstractNumId w:val="19"/>
  </w:num>
  <w:num w:numId="20">
    <w:abstractNumId w:val="10"/>
  </w:num>
  <w:num w:numId="21">
    <w:abstractNumId w:val="20"/>
  </w:num>
  <w:num w:numId="22">
    <w:abstractNumId w:val="24"/>
  </w:num>
  <w:num w:numId="23">
    <w:abstractNumId w:val="23"/>
  </w:num>
  <w:num w:numId="24">
    <w:abstractNumId w:val="16"/>
  </w:num>
  <w:num w:numId="25">
    <w:abstractNumId w:val="17"/>
  </w:num>
  <w:num w:numId="26">
    <w:abstractNumId w:val="6"/>
  </w:num>
  <w:num w:numId="27">
    <w:abstractNumId w:val="1"/>
  </w:num>
  <w:num w:numId="28">
    <w:abstractNumId w:val="11"/>
  </w:num>
  <w:num w:numId="29">
    <w:abstractNumId w:val="22"/>
  </w:num>
  <w:num w:numId="30">
    <w:abstractNumId w:val="26"/>
  </w:num>
  <w:num w:numId="31">
    <w:abstractNumId w:val="12"/>
  </w:num>
  <w:num w:numId="32">
    <w:abstractNumId w:val="8"/>
  </w:num>
  <w:num w:numId="33">
    <w:abstractNumId w:val="0"/>
  </w:num>
  <w:num w:numId="34">
    <w:abstractNumId w:val="15"/>
  </w:num>
  <w:num w:numId="35">
    <w:abstractNumId w:val="18"/>
  </w:num>
  <w:num w:numId="36">
    <w:abstractNumId w:val="25"/>
  </w:num>
  <w:num w:numId="37">
    <w:abstractNumId w:val="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52"/>
    <w:rsid w:val="00006820"/>
    <w:rsid w:val="00042024"/>
    <w:rsid w:val="00047560"/>
    <w:rsid w:val="000516AB"/>
    <w:rsid w:val="00072713"/>
    <w:rsid w:val="00093C99"/>
    <w:rsid w:val="000A0380"/>
    <w:rsid w:val="000B1A67"/>
    <w:rsid w:val="000B27FB"/>
    <w:rsid w:val="00136DE8"/>
    <w:rsid w:val="0014478D"/>
    <w:rsid w:val="00150513"/>
    <w:rsid w:val="00157914"/>
    <w:rsid w:val="001A1F48"/>
    <w:rsid w:val="001C2FE0"/>
    <w:rsid w:val="001C69D5"/>
    <w:rsid w:val="001D614E"/>
    <w:rsid w:val="001E1CAA"/>
    <w:rsid w:val="001E6B5A"/>
    <w:rsid w:val="002016DA"/>
    <w:rsid w:val="00245953"/>
    <w:rsid w:val="002603D5"/>
    <w:rsid w:val="002770B0"/>
    <w:rsid w:val="002907AB"/>
    <w:rsid w:val="002A40E6"/>
    <w:rsid w:val="002E798A"/>
    <w:rsid w:val="00322D72"/>
    <w:rsid w:val="0033071C"/>
    <w:rsid w:val="00335834"/>
    <w:rsid w:val="003500ED"/>
    <w:rsid w:val="00354B7E"/>
    <w:rsid w:val="00370212"/>
    <w:rsid w:val="003829BD"/>
    <w:rsid w:val="003E0D0F"/>
    <w:rsid w:val="003F44B5"/>
    <w:rsid w:val="004152EC"/>
    <w:rsid w:val="00424F42"/>
    <w:rsid w:val="004632F8"/>
    <w:rsid w:val="00463861"/>
    <w:rsid w:val="0046662E"/>
    <w:rsid w:val="00480640"/>
    <w:rsid w:val="004969AF"/>
    <w:rsid w:val="004A09CA"/>
    <w:rsid w:val="004B55A2"/>
    <w:rsid w:val="005143AC"/>
    <w:rsid w:val="00541A79"/>
    <w:rsid w:val="00564822"/>
    <w:rsid w:val="0056688A"/>
    <w:rsid w:val="005701ED"/>
    <w:rsid w:val="0057388A"/>
    <w:rsid w:val="00573D5E"/>
    <w:rsid w:val="005A3B10"/>
    <w:rsid w:val="005B7022"/>
    <w:rsid w:val="005C7C6F"/>
    <w:rsid w:val="005E000F"/>
    <w:rsid w:val="005E0938"/>
    <w:rsid w:val="005E5B8A"/>
    <w:rsid w:val="005E7F7A"/>
    <w:rsid w:val="005F7683"/>
    <w:rsid w:val="00601A7C"/>
    <w:rsid w:val="00604182"/>
    <w:rsid w:val="006058BB"/>
    <w:rsid w:val="00617C47"/>
    <w:rsid w:val="00632631"/>
    <w:rsid w:val="00645416"/>
    <w:rsid w:val="00652434"/>
    <w:rsid w:val="0068488F"/>
    <w:rsid w:val="00685DB3"/>
    <w:rsid w:val="00693E61"/>
    <w:rsid w:val="006C4C21"/>
    <w:rsid w:val="006D6831"/>
    <w:rsid w:val="006F23D3"/>
    <w:rsid w:val="00711C50"/>
    <w:rsid w:val="0071346C"/>
    <w:rsid w:val="0074581D"/>
    <w:rsid w:val="007C5D34"/>
    <w:rsid w:val="007E3A46"/>
    <w:rsid w:val="00813A6C"/>
    <w:rsid w:val="00864105"/>
    <w:rsid w:val="008C6C23"/>
    <w:rsid w:val="008D6E46"/>
    <w:rsid w:val="008E5E69"/>
    <w:rsid w:val="009007CC"/>
    <w:rsid w:val="0090732E"/>
    <w:rsid w:val="00924304"/>
    <w:rsid w:val="009314F6"/>
    <w:rsid w:val="0096497E"/>
    <w:rsid w:val="00965B4F"/>
    <w:rsid w:val="00A22B8C"/>
    <w:rsid w:val="00A60517"/>
    <w:rsid w:val="00A66721"/>
    <w:rsid w:val="00A6708D"/>
    <w:rsid w:val="00A75153"/>
    <w:rsid w:val="00A80492"/>
    <w:rsid w:val="00A82C52"/>
    <w:rsid w:val="00AC7CAA"/>
    <w:rsid w:val="00AD5B18"/>
    <w:rsid w:val="00AE3459"/>
    <w:rsid w:val="00AF52D9"/>
    <w:rsid w:val="00B000D3"/>
    <w:rsid w:val="00B31F73"/>
    <w:rsid w:val="00B3436C"/>
    <w:rsid w:val="00B55588"/>
    <w:rsid w:val="00B67048"/>
    <w:rsid w:val="00B75EE6"/>
    <w:rsid w:val="00BB1576"/>
    <w:rsid w:val="00BB3E30"/>
    <w:rsid w:val="00BD28ED"/>
    <w:rsid w:val="00BE4F3A"/>
    <w:rsid w:val="00BE5623"/>
    <w:rsid w:val="00BF23F7"/>
    <w:rsid w:val="00BF4AAD"/>
    <w:rsid w:val="00C25036"/>
    <w:rsid w:val="00C40312"/>
    <w:rsid w:val="00C46D9C"/>
    <w:rsid w:val="00C5754C"/>
    <w:rsid w:val="00C80573"/>
    <w:rsid w:val="00C91514"/>
    <w:rsid w:val="00CA4A3E"/>
    <w:rsid w:val="00CE4081"/>
    <w:rsid w:val="00D25CD4"/>
    <w:rsid w:val="00D41A17"/>
    <w:rsid w:val="00D440A3"/>
    <w:rsid w:val="00D71BFE"/>
    <w:rsid w:val="00D726A9"/>
    <w:rsid w:val="00D84989"/>
    <w:rsid w:val="00D9218D"/>
    <w:rsid w:val="00D942D6"/>
    <w:rsid w:val="00DB5D36"/>
    <w:rsid w:val="00DD3037"/>
    <w:rsid w:val="00DD5467"/>
    <w:rsid w:val="00DE1E92"/>
    <w:rsid w:val="00DF5AEC"/>
    <w:rsid w:val="00E06F14"/>
    <w:rsid w:val="00E1274E"/>
    <w:rsid w:val="00E511BC"/>
    <w:rsid w:val="00E676D6"/>
    <w:rsid w:val="00E90B78"/>
    <w:rsid w:val="00E948D8"/>
    <w:rsid w:val="00ED7E32"/>
    <w:rsid w:val="00EF569C"/>
    <w:rsid w:val="00F06ECA"/>
    <w:rsid w:val="00F146C3"/>
    <w:rsid w:val="00F355D6"/>
    <w:rsid w:val="00F43E9A"/>
    <w:rsid w:val="00F45505"/>
    <w:rsid w:val="00F5741D"/>
    <w:rsid w:val="00F83B7C"/>
    <w:rsid w:val="00FA2E12"/>
    <w:rsid w:val="00FC01EC"/>
    <w:rsid w:val="00FD7CB2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BEAC5"/>
  <w15:chartTrackingRefBased/>
  <w15:docId w15:val="{2567D3EB-8E29-4CF4-A190-4838226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A3B10"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A5A5A" w:themeColor="text1" w:themeTint="A5"/>
      <w:spacing w:val="10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/>
    </w:rPr>
  </w:style>
  <w:style w:type="character" w:styleId="Enfasigrassetto">
    <w:name w:val="Strong"/>
    <w:basedOn w:val="Carpredefinitoparagrafo"/>
    <w:uiPriority w:val="22"/>
    <w:qFormat/>
    <w:rPr>
      <w:b/>
      <w:b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Pr>
      <w:b w:val="0"/>
      <w:bCs w:val="0"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C52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C40312"/>
    <w:rPr>
      <w:color w:val="808080"/>
    </w:rPr>
  </w:style>
  <w:style w:type="paragraph" w:styleId="Sommario1">
    <w:name w:val="toc 1"/>
    <w:basedOn w:val="Normale"/>
    <w:next w:val="Normale"/>
    <w:autoRedefine/>
    <w:uiPriority w:val="39"/>
    <w:unhideWhenUsed/>
    <w:rsid w:val="0086410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6410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6410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64105"/>
    <w:rPr>
      <w:color w:val="6B9F25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105"/>
  </w:style>
  <w:style w:type="paragraph" w:styleId="Pidipagina">
    <w:name w:val="footer"/>
    <w:basedOn w:val="Normale"/>
    <w:link w:val="Pidipagina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105"/>
  </w:style>
  <w:style w:type="table" w:styleId="Grigliatabella">
    <w:name w:val="Table Grid"/>
    <w:basedOn w:val="Tabellanormale"/>
    <w:uiPriority w:val="39"/>
    <w:rsid w:val="00F5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Personalizzato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060932-2227-4CAE-8F47-E4C1D99EA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</Template>
  <TotalTime>154</TotalTime>
  <Pages>8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Alessandro Grieco</dc:creator>
  <cp:keywords/>
  <cp:lastModifiedBy>Alessandro Grieco</cp:lastModifiedBy>
  <cp:revision>40</cp:revision>
  <dcterms:created xsi:type="dcterms:W3CDTF">2017-06-09T09:05:00Z</dcterms:created>
  <dcterms:modified xsi:type="dcterms:W3CDTF">2017-06-12T11:14:00Z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